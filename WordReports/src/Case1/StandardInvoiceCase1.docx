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8"/>
        <w:gridCol w:w="4142"/>
        <w:gridCol w:w="2376"/>
      </w:tblGrid>
      <w:tr w:rsidR="001B70C4" w:rsidRPr="00204F31" w14:paraId="5770917A" w14:textId="77777777" w:rsidTr="001A625B">
        <w:trPr>
          <w:cantSplit/>
          <w:trHeight w:val="290"/>
        </w:trPr>
        <w:sdt>
          <w:sdtPr>
            <w:alias w:val="#Nav: /Header/MNBCustomerAddress1"/>
            <w:tag w:val="#Nav: Standard_Sales_Invoice/1306"/>
            <w:id w:val="-1672935407"/>
            <w:placeholder>
              <w:docPart w:val="DefaultPlaceholder_-1854013440"/>
            </w:placeholder>
            <w:dataBinding w:prefixMappings="xmlns:ns0='urn:microsoft-dynamics-nav/reports/Standard_Sales_Invoice/1306/' " w:xpath="/ns0:NavWordReportXmlPart[1]/ns0:Header[1]/ns0:MNBCustomerAddress1[1]" w:storeItemID="{AF7A6226-6056-400F-ADDA-E1ADA7C08250}"/>
            <w:text/>
          </w:sdtPr>
          <w:sdtContent>
            <w:tc>
              <w:tcPr>
                <w:tcW w:w="1807" w:type="pct"/>
              </w:tcPr>
              <w:p w14:paraId="21CA28F0" w14:textId="7A3091EB" w:rsidR="00CB3F12" w:rsidRPr="00204F31" w:rsidRDefault="00CF1BE7" w:rsidP="00D54DEE">
                <w:pPr>
                  <w:pStyle w:val="NoSpacing"/>
                </w:pPr>
                <w:r>
                  <w:t>MNBCustomerAddress1</w:t>
                </w:r>
              </w:p>
            </w:tc>
          </w:sdtContent>
        </w:sdt>
        <w:tc>
          <w:tcPr>
            <w:tcW w:w="2029" w:type="pct"/>
          </w:tcPr>
          <w:p w14:paraId="002F5E6D" w14:textId="2323F9FB" w:rsidR="00CB3F12" w:rsidRPr="001B70C4" w:rsidRDefault="00CB3F12" w:rsidP="000B3701">
            <w:pPr>
              <w:pStyle w:val="NoSpacing"/>
              <w:jc w:val="right"/>
              <w:rPr>
                <w:b/>
                <w:bCs/>
              </w:rPr>
            </w:pPr>
            <w:r w:rsidRPr="001B70C4">
              <w:rPr>
                <w:b/>
                <w:bCs/>
              </w:rPr>
              <w:t>Invoice Number</w:t>
            </w:r>
          </w:p>
        </w:tc>
        <w:tc>
          <w:tcPr>
            <w:tcW w:w="1164" w:type="pct"/>
          </w:tcPr>
          <w:p w14:paraId="6391477E" w14:textId="0669F8FB" w:rsidR="00CB3F12" w:rsidRPr="001B70C4" w:rsidRDefault="00000000" w:rsidP="00D54DEE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alias w:val="#Nav: /Header/DocumentNo"/>
                <w:tag w:val="#Nav: Standard_Sales_Invoice/1306"/>
                <w:id w:val="1430236265"/>
                <w:placeholder>
                  <w:docPart w:val="E9AC7B548A6E47F4BC62E53B310272AA"/>
                </w:placeholder>
                <w:dataBinding w:prefixMappings="xmlns:ns0='urn:microsoft-dynamics-nav/reports/Standard_Sales_Invoice/1306/'" w:xpath="/ns0:NavWordReportXmlPart[1]/ns0:Header[1]/ns0:DocumentNo[1]" w:storeItemID="{AF7A6226-6056-400F-ADDA-E1ADA7C08250}"/>
                <w:text/>
              </w:sdtPr>
              <w:sdtContent>
                <w:proofErr w:type="spellStart"/>
                <w:r w:rsidR="00CB3F12" w:rsidRPr="001B70C4">
                  <w:rPr>
                    <w:b/>
                    <w:bCs/>
                  </w:rPr>
                  <w:t>DocumentNo</w:t>
                </w:r>
                <w:proofErr w:type="spellEnd"/>
              </w:sdtContent>
            </w:sdt>
          </w:p>
        </w:tc>
      </w:tr>
      <w:tr w:rsidR="00D62E8C" w:rsidRPr="00204F31" w14:paraId="222AF212" w14:textId="77777777" w:rsidTr="001A625B">
        <w:trPr>
          <w:cantSplit/>
          <w:trHeight w:val="70"/>
        </w:trPr>
        <w:sdt>
          <w:sdtPr>
            <w:alias w:val="#Nav: /Header/MNBCustomerAddress2"/>
            <w:tag w:val="#Nav: Standard_Sales_Invoice/1306"/>
            <w:id w:val="736135877"/>
            <w:placeholder>
              <w:docPart w:val="DefaultPlaceholder_-1854013440"/>
            </w:placeholder>
            <w:dataBinding w:prefixMappings="xmlns:ns0='urn:microsoft-dynamics-nav/reports/Standard_Sales_Invoice/1306/' " w:xpath="/ns0:NavWordReportXmlPart[1]/ns0:Header[1]/ns0:MNBCustomerAddress2[1]" w:storeItemID="{AF7A6226-6056-400F-ADDA-E1ADA7C08250}"/>
            <w:text/>
          </w:sdtPr>
          <w:sdtContent>
            <w:tc>
              <w:tcPr>
                <w:tcW w:w="1807" w:type="pct"/>
              </w:tcPr>
              <w:p w14:paraId="1489D3F5" w14:textId="0AA51BCC" w:rsidR="00CB3F12" w:rsidRPr="00204F31" w:rsidRDefault="00CF1BE7" w:rsidP="00D54DEE">
                <w:pPr>
                  <w:pStyle w:val="NoSpacing"/>
                </w:pPr>
                <w:r>
                  <w:t>MNBCustomerAddress2</w:t>
                </w:r>
              </w:p>
            </w:tc>
          </w:sdtContent>
        </w:sdt>
        <w:tc>
          <w:tcPr>
            <w:tcW w:w="2029" w:type="pct"/>
          </w:tcPr>
          <w:p w14:paraId="6C04C6A2" w14:textId="7452A653" w:rsidR="00CB3F12" w:rsidRPr="001B70C4" w:rsidRDefault="00CB3F12" w:rsidP="000B3701">
            <w:pPr>
              <w:pStyle w:val="NoSpacing"/>
              <w:tabs>
                <w:tab w:val="left" w:pos="2595"/>
                <w:tab w:val="right" w:pos="4124"/>
              </w:tabs>
              <w:ind w:left="720"/>
              <w:jc w:val="right"/>
              <w:rPr>
                <w:b/>
                <w:bCs/>
              </w:rPr>
            </w:pPr>
            <w:r w:rsidRPr="001B70C4">
              <w:rPr>
                <w:b/>
                <w:bCs/>
              </w:rPr>
              <w:t>Invoice Date</w:t>
            </w:r>
          </w:p>
        </w:tc>
        <w:tc>
          <w:tcPr>
            <w:tcW w:w="1164" w:type="pct"/>
          </w:tcPr>
          <w:sdt>
            <w:sdtPr>
              <w:rPr>
                <w:b/>
                <w:bCs/>
                <w:szCs w:val="22"/>
              </w:rPr>
              <w:alias w:val="#Nav: /Header/DocumentDate"/>
              <w:tag w:val="#Nav: Standard_Sales_Invoice/1306"/>
              <w:id w:val="-565265590"/>
              <w:placeholder>
                <w:docPart w:val="50CA35C92AB743BFBF15D796CCA9E579"/>
              </w:placeholder>
              <w:dataBinding w:prefixMappings="xmlns:ns0='urn:microsoft-dynamics-nav/reports/Standard_Sales_Invoice/1306/'" w:xpath="/ns0:NavWordReportXmlPart[1]/ns0:Header[1]/ns0:DocumentDate[1]" w:storeItemID="{AF7A6226-6056-400F-ADDA-E1ADA7C08250}"/>
              <w:text/>
            </w:sdtPr>
            <w:sdtContent>
              <w:p w14:paraId="0695214B" w14:textId="30DBA5D4" w:rsidR="00CB3F12" w:rsidRPr="001B70C4" w:rsidRDefault="00CB3F12" w:rsidP="00CB3F12">
                <w:pPr>
                  <w:pStyle w:val="Subtitle"/>
                  <w:jc w:val="right"/>
                  <w:rPr>
                    <w:b/>
                    <w:bCs/>
                    <w:szCs w:val="22"/>
                  </w:rPr>
                </w:pPr>
                <w:proofErr w:type="spellStart"/>
                <w:r w:rsidRPr="001B70C4">
                  <w:rPr>
                    <w:b/>
                    <w:bCs/>
                    <w:szCs w:val="22"/>
                  </w:rPr>
                  <w:t>DocumentDate</w:t>
                </w:r>
                <w:proofErr w:type="spellEnd"/>
              </w:p>
            </w:sdtContent>
          </w:sdt>
        </w:tc>
      </w:tr>
      <w:tr w:rsidR="00CB3F12" w:rsidRPr="00204F31" w14:paraId="658193F9" w14:textId="77777777" w:rsidTr="001A625B">
        <w:trPr>
          <w:cantSplit/>
          <w:trHeight w:val="70"/>
        </w:trPr>
        <w:sdt>
          <w:sdtPr>
            <w:alias w:val="#Nav: /Header/MNBCustomerAddress3"/>
            <w:tag w:val="#Nav: Standard_Sales_Invoice/1306"/>
            <w:id w:val="1625117755"/>
            <w:placeholder>
              <w:docPart w:val="DefaultPlaceholder_-1854013440"/>
            </w:placeholder>
            <w:dataBinding w:prefixMappings="xmlns:ns0='urn:microsoft-dynamics-nav/reports/Standard_Sales_Invoice/1306/' " w:xpath="/ns0:NavWordReportXmlPart[1]/ns0:Header[1]/ns0:MNBCustomerAddress3[1]" w:storeItemID="{AF7A6226-6056-400F-ADDA-E1ADA7C08250}"/>
            <w:text/>
          </w:sdtPr>
          <w:sdtContent>
            <w:tc>
              <w:tcPr>
                <w:tcW w:w="1807" w:type="pct"/>
              </w:tcPr>
              <w:p w14:paraId="64955C60" w14:textId="576DF79B" w:rsidR="00CB3F12" w:rsidRPr="00204F31" w:rsidRDefault="00CF1BE7" w:rsidP="00D54DEE">
                <w:pPr>
                  <w:pStyle w:val="NoSpacing"/>
                </w:pPr>
                <w:r>
                  <w:t>MNBCustomerAddress3</w:t>
                </w:r>
              </w:p>
            </w:tc>
          </w:sdtContent>
        </w:sdt>
        <w:tc>
          <w:tcPr>
            <w:tcW w:w="2029" w:type="pct"/>
          </w:tcPr>
          <w:p w14:paraId="0DF30F3C" w14:textId="77777777" w:rsidR="00CB3F12" w:rsidRPr="00204F31" w:rsidRDefault="00CB3F12" w:rsidP="00CB3F12">
            <w:pPr>
              <w:pStyle w:val="Subtitle"/>
              <w:jc w:val="right"/>
            </w:pPr>
          </w:p>
        </w:tc>
        <w:tc>
          <w:tcPr>
            <w:tcW w:w="1164" w:type="pct"/>
          </w:tcPr>
          <w:p w14:paraId="5105C5C9" w14:textId="3F17C526" w:rsidR="00CB3F12" w:rsidRPr="00204F31" w:rsidRDefault="00CB3F12" w:rsidP="00CB3F12">
            <w:pPr>
              <w:pStyle w:val="Subtitle"/>
              <w:jc w:val="right"/>
            </w:pPr>
          </w:p>
        </w:tc>
      </w:tr>
      <w:tr w:rsidR="00D62E8C" w:rsidRPr="00204F31" w14:paraId="32FB1846" w14:textId="41D3B68C" w:rsidTr="001A625B">
        <w:trPr>
          <w:cantSplit/>
          <w:trHeight w:val="290"/>
        </w:trPr>
        <w:sdt>
          <w:sdtPr>
            <w:alias w:val="#Nav: /Header/MNBCustomerAddress4"/>
            <w:tag w:val="#Nav: Standard_Sales_Invoice/1306"/>
            <w:id w:val="-312882073"/>
            <w:placeholder>
              <w:docPart w:val="DefaultPlaceholder_-1854013440"/>
            </w:placeholder>
            <w:dataBinding w:prefixMappings="xmlns:ns0='urn:microsoft-dynamics-nav/reports/Standard_Sales_Invoice/1306/' " w:xpath="/ns0:NavWordReportXmlPart[1]/ns0:Header[1]/ns0:MNBCustomerAddress4[1]" w:storeItemID="{AF7A6226-6056-400F-ADDA-E1ADA7C08250}"/>
            <w:text/>
          </w:sdtPr>
          <w:sdtContent>
            <w:tc>
              <w:tcPr>
                <w:tcW w:w="1807" w:type="pct"/>
              </w:tcPr>
              <w:p w14:paraId="37169D23" w14:textId="0154ECF1" w:rsidR="0054561B" w:rsidRPr="00204F31" w:rsidRDefault="00CF1BE7" w:rsidP="00D54DEE">
                <w:pPr>
                  <w:pStyle w:val="NoSpacing"/>
                </w:pPr>
                <w:r>
                  <w:t>MNBCustomerAddress4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3B72E38BDD5D4FCF987D53E8BBAE18B8"/>
            </w:placeholder>
            <w:dataBinding w:prefixMappings="xmlns:ns0='urn:microsoft-dynamics-nav/reports/Standard_Sales_Invoice/1306/'" w:xpath="/ns0:NavWordReportXmlPart[1]/ns0:Header[1]/ns0:DueDate_Lbl[1]" w:storeItemID="{AF7A6226-6056-400F-ADDA-E1ADA7C08250}"/>
            <w:text/>
          </w:sdtPr>
          <w:sdtContent>
            <w:tc>
              <w:tcPr>
                <w:tcW w:w="2029" w:type="pct"/>
              </w:tcPr>
              <w:p w14:paraId="79970DD8" w14:textId="3DE46905" w:rsidR="0054561B" w:rsidRPr="00204F31" w:rsidRDefault="0054561B" w:rsidP="00D54DEE">
                <w:pPr>
                  <w:pStyle w:val="NoSpacing"/>
                  <w:jc w:val="right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6AB9846D64E0419287E9C49537EF5443"/>
            </w:placeholder>
            <w:dataBinding w:prefixMappings="xmlns:ns0='urn:microsoft-dynamics-nav/reports/Standard_Sales_Invoice/1306/'" w:xpath="/ns0:NavWordReportXmlPart[1]/ns0:Header[1]/ns0:DueDate[1]" w:storeItemID="{AF7A6226-6056-400F-ADDA-E1ADA7C08250}"/>
            <w:text/>
          </w:sdtPr>
          <w:sdtContent>
            <w:tc>
              <w:tcPr>
                <w:tcW w:w="1164" w:type="pct"/>
              </w:tcPr>
              <w:p w14:paraId="720EEEE0" w14:textId="3851DACE" w:rsidR="0054561B" w:rsidRPr="00204F31" w:rsidRDefault="0054561B" w:rsidP="00D54DEE">
                <w:pPr>
                  <w:pStyle w:val="NoSpacing"/>
                  <w:jc w:val="right"/>
                </w:pPr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</w:tr>
      <w:tr w:rsidR="00D62E8C" w:rsidRPr="00204F31" w14:paraId="1AFFFD7A" w14:textId="77777777" w:rsidTr="001A625B">
        <w:trPr>
          <w:cantSplit/>
          <w:trHeight w:val="290"/>
        </w:trPr>
        <w:sdt>
          <w:sdtPr>
            <w:alias w:val="#Nav: /Header/MNBCustomerAddress5"/>
            <w:tag w:val="#Nav: Standard_Sales_Invoice/1306"/>
            <w:id w:val="334653180"/>
            <w:placeholder>
              <w:docPart w:val="DefaultPlaceholder_-1854013440"/>
            </w:placeholder>
            <w:dataBinding w:prefixMappings="xmlns:ns0='urn:microsoft-dynamics-nav/reports/Standard_Sales_Invoice/1306/' " w:xpath="/ns0:NavWordReportXmlPart[1]/ns0:Header[1]/ns0:MNBCustomerAddress5[1]" w:storeItemID="{AF7A6226-6056-400F-ADDA-E1ADA7C08250}"/>
            <w:text/>
          </w:sdtPr>
          <w:sdtContent>
            <w:tc>
              <w:tcPr>
                <w:tcW w:w="1807" w:type="pct"/>
              </w:tcPr>
              <w:p w14:paraId="65DEF232" w14:textId="3F0D02E5" w:rsidR="0054561B" w:rsidRPr="00204F31" w:rsidRDefault="00CF1BE7" w:rsidP="00D54DEE">
                <w:pPr>
                  <w:pStyle w:val="NoSpacing"/>
                </w:pPr>
                <w:r>
                  <w:t>MNBCustomerAddress5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494810ED49F048C2829B45B65AA51883"/>
            </w:placeholder>
            <w:dataBinding w:prefixMappings="xmlns:ns0='urn:microsoft-dynamics-nav/reports/Standard_Sales_Invoice/1306/'" w:xpath="/ns0:NavWordReportXmlPart[1]/ns0:Header[1]/ns0:PaymentTermsDescription_Lbl[1]" w:storeItemID="{AF7A6226-6056-400F-ADDA-E1ADA7C08250}"/>
            <w:text/>
          </w:sdtPr>
          <w:sdtContent>
            <w:tc>
              <w:tcPr>
                <w:tcW w:w="2029" w:type="pct"/>
              </w:tcPr>
              <w:p w14:paraId="2D2076FF" w14:textId="15E6F0CC" w:rsidR="0054561B" w:rsidRPr="00204F31" w:rsidRDefault="0054561B" w:rsidP="00D54DEE">
                <w:pPr>
                  <w:pStyle w:val="NoSpacing"/>
                  <w:jc w:val="right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8E1BD483D2834E25B4B774AC5EF0C84E"/>
            </w:placeholder>
            <w:dataBinding w:prefixMappings="xmlns:ns0='urn:microsoft-dynamics-nav/reports/Standard_Sales_Invoice/1306/'" w:xpath="/ns0:NavWordReportXmlPart[1]/ns0:Header[1]/ns0:PaymentTermsDescription[1]" w:storeItemID="{AF7A6226-6056-400F-ADDA-E1ADA7C08250}"/>
            <w:text/>
          </w:sdtPr>
          <w:sdtContent>
            <w:tc>
              <w:tcPr>
                <w:tcW w:w="1164" w:type="pct"/>
              </w:tcPr>
              <w:p w14:paraId="34FE4DEB" w14:textId="58942E1A" w:rsidR="0054561B" w:rsidRPr="00204F31" w:rsidRDefault="0054561B" w:rsidP="00D54DEE">
                <w:pPr>
                  <w:pStyle w:val="NoSpacing"/>
                  <w:jc w:val="right"/>
                </w:pPr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="00D62E8C" w:rsidRPr="00204F31" w14:paraId="26FC5C30" w14:textId="77777777" w:rsidTr="001A625B">
        <w:trPr>
          <w:cantSplit/>
          <w:trHeight w:val="274"/>
        </w:trPr>
        <w:sdt>
          <w:sdtPr>
            <w:alias w:val="#Nav: /Header/MNBCustomerAddress6"/>
            <w:tag w:val="#Nav: Standard_Sales_Invoice/1306"/>
            <w:id w:val="-288737775"/>
            <w:placeholder>
              <w:docPart w:val="DefaultPlaceholder_-1854013440"/>
            </w:placeholder>
            <w:dataBinding w:prefixMappings="xmlns:ns0='urn:microsoft-dynamics-nav/reports/Standard_Sales_Invoice/1306/' " w:xpath="/ns0:NavWordReportXmlPart[1]/ns0:Header[1]/ns0:MNBCustomerAddress6[1]" w:storeItemID="{AF7A6226-6056-400F-ADDA-E1ADA7C08250}"/>
            <w:text/>
          </w:sdtPr>
          <w:sdtContent>
            <w:tc>
              <w:tcPr>
                <w:tcW w:w="1807" w:type="pct"/>
              </w:tcPr>
              <w:p w14:paraId="69ABE146" w14:textId="68FA9AB1" w:rsidR="0054561B" w:rsidRPr="00204F31" w:rsidRDefault="00CF1BE7" w:rsidP="00D54DEE">
                <w:pPr>
                  <w:pStyle w:val="NoSpacing"/>
                </w:pPr>
                <w:r>
                  <w:t>MNBCustomerAddress6</w:t>
                </w:r>
              </w:p>
            </w:tc>
          </w:sdtContent>
        </w:sdt>
        <w:tc>
          <w:tcPr>
            <w:tcW w:w="2029" w:type="pct"/>
          </w:tcPr>
          <w:p w14:paraId="0AA7645A" w14:textId="0DCB61E5" w:rsidR="0054561B" w:rsidRPr="00204F31" w:rsidRDefault="00DF112F" w:rsidP="00D54DEE">
            <w:pPr>
              <w:pStyle w:val="NoSpacing"/>
              <w:jc w:val="right"/>
            </w:pPr>
            <w:r>
              <w:t>PO</w:t>
            </w:r>
            <w:r w:rsidR="005F085B">
              <w:t xml:space="preserve"> No.</w:t>
            </w:r>
          </w:p>
        </w:tc>
        <w:sdt>
          <w:sdtPr>
            <w:alias w:val="#Nav: /Header/YourReference_Header"/>
            <w:tag w:val="#Nav: Standard_Sales_Invoice/1306"/>
            <w:id w:val="-20094178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[1]" w:storeItemID="{AF7A6226-6056-400F-ADDA-E1ADA7C08250}"/>
            <w:text/>
          </w:sdtPr>
          <w:sdtContent>
            <w:tc>
              <w:tcPr>
                <w:tcW w:w="1164" w:type="pct"/>
              </w:tcPr>
              <w:p w14:paraId="01EE1DDD" w14:textId="606F613E" w:rsidR="0054561B" w:rsidRPr="00204F31" w:rsidRDefault="005F085B" w:rsidP="00D54DEE">
                <w:pPr>
                  <w:pStyle w:val="NoSpacing"/>
                  <w:jc w:val="right"/>
                </w:pPr>
                <w:proofErr w:type="spellStart"/>
                <w:r>
                  <w:t>YourReference_Header</w:t>
                </w:r>
                <w:proofErr w:type="spellEnd"/>
              </w:p>
            </w:tc>
          </w:sdtContent>
        </w:sdt>
      </w:tr>
      <w:tr w:rsidR="00C43401" w:rsidRPr="00204F31" w14:paraId="74D8C58E" w14:textId="77777777" w:rsidTr="001A625B">
        <w:trPr>
          <w:cantSplit/>
          <w:trHeight w:val="274"/>
        </w:trPr>
        <w:sdt>
          <w:sdtPr>
            <w:alias w:val="#Nav: /Header/MNBCustomerAddress7"/>
            <w:tag w:val="#Nav: Standard_Sales_Invoice/1306"/>
            <w:id w:val="1089818062"/>
            <w:placeholder>
              <w:docPart w:val="DefaultPlaceholder_-1854013440"/>
            </w:placeholder>
            <w:dataBinding w:prefixMappings="xmlns:ns0='urn:microsoft-dynamics-nav/reports/Standard_Sales_Invoice/1306/' " w:xpath="/ns0:NavWordReportXmlPart[1]/ns0:Header[1]/ns0:MNBCustomerAddress7[1]" w:storeItemID="{AF7A6226-6056-400F-ADDA-E1ADA7C08250}"/>
            <w:text/>
          </w:sdtPr>
          <w:sdtContent>
            <w:tc>
              <w:tcPr>
                <w:tcW w:w="1807" w:type="pct"/>
              </w:tcPr>
              <w:p w14:paraId="3A695A0F" w14:textId="7C070CD3" w:rsidR="00C43401" w:rsidRPr="00204F31" w:rsidRDefault="00CF1BE7" w:rsidP="00D54DEE">
                <w:pPr>
                  <w:pStyle w:val="NoSpacing"/>
                </w:pPr>
                <w:r>
                  <w:t>MNBCustomerAddress7</w:t>
                </w:r>
              </w:p>
            </w:tc>
          </w:sdtContent>
        </w:sdt>
        <w:tc>
          <w:tcPr>
            <w:tcW w:w="3193" w:type="pct"/>
            <w:gridSpan w:val="2"/>
          </w:tcPr>
          <w:p w14:paraId="76B0B9E7" w14:textId="235E1808" w:rsidR="00C43401" w:rsidRPr="00204F31" w:rsidRDefault="00C43401" w:rsidP="00D54DEE">
            <w:pPr>
              <w:pStyle w:val="NoSpacing"/>
              <w:jc w:val="right"/>
            </w:pPr>
          </w:p>
        </w:tc>
      </w:tr>
      <w:tr w:rsidR="00C43401" w:rsidRPr="00204F31" w14:paraId="01819229" w14:textId="77777777" w:rsidTr="001A625B">
        <w:trPr>
          <w:cantSplit/>
          <w:trHeight w:val="274"/>
        </w:trPr>
        <w:sdt>
          <w:sdtPr>
            <w:alias w:val="#Nav: /Header/MNBCustomerAddress8"/>
            <w:tag w:val="#Nav: Standard_Sales_Invoice/1306"/>
            <w:id w:val="1407421403"/>
            <w:placeholder>
              <w:docPart w:val="DefaultPlaceholder_-1854013440"/>
            </w:placeholder>
            <w:dataBinding w:prefixMappings="xmlns:ns0='urn:microsoft-dynamics-nav/reports/Standard_Sales_Invoice/1306/' " w:xpath="/ns0:NavWordReportXmlPart[1]/ns0:Header[1]/ns0:MNBCustomerAddress8[1]" w:storeItemID="{AF7A6226-6056-400F-ADDA-E1ADA7C08250}"/>
            <w:text/>
          </w:sdtPr>
          <w:sdtContent>
            <w:tc>
              <w:tcPr>
                <w:tcW w:w="1807" w:type="pct"/>
              </w:tcPr>
              <w:p w14:paraId="3B1FD57E" w14:textId="7B72887E" w:rsidR="00C43401" w:rsidRPr="00204F31" w:rsidRDefault="00CF1BE7" w:rsidP="00D54DEE">
                <w:pPr>
                  <w:pStyle w:val="NoSpacing"/>
                </w:pPr>
                <w:r>
                  <w:t>MNBCustomerAddress8</w:t>
                </w:r>
              </w:p>
            </w:tc>
          </w:sdtContent>
        </w:sdt>
        <w:tc>
          <w:tcPr>
            <w:tcW w:w="3193" w:type="pct"/>
            <w:gridSpan w:val="2"/>
          </w:tcPr>
          <w:p w14:paraId="4F4E14D2" w14:textId="77777777" w:rsidR="00C43401" w:rsidRPr="00204F31" w:rsidRDefault="00C43401" w:rsidP="00CB3F12">
            <w:pPr>
              <w:pStyle w:val="Subtitle"/>
              <w:jc w:val="right"/>
            </w:pPr>
          </w:p>
        </w:tc>
      </w:tr>
      <w:tr w:rsidR="009E5877" w:rsidRPr="00204F31" w14:paraId="5C2C252F" w14:textId="77777777" w:rsidTr="001A625B">
        <w:trPr>
          <w:cantSplit/>
          <w:trHeight w:val="274"/>
        </w:trPr>
        <w:sdt>
          <w:sdtPr>
            <w:alias w:val="#Nav: /Header/MNBCustomerAddress9"/>
            <w:tag w:val="#Nav: Standard_Sales_Invoice/1306"/>
            <w:id w:val="582424102"/>
            <w:placeholder>
              <w:docPart w:val="DefaultPlaceholder_-1854013440"/>
            </w:placeholder>
            <w:dataBinding w:prefixMappings="xmlns:ns0='urn:microsoft-dynamics-nav/reports/Standard_Sales_Invoice/1306/' " w:xpath="/ns0:NavWordReportXmlPart[1]/ns0:Header[1]/ns0:MNBCustomerAddress9[1]" w:storeItemID="{AF7A6226-6056-400F-ADDA-E1ADA7C08250}"/>
            <w:text/>
          </w:sdtPr>
          <w:sdtContent>
            <w:tc>
              <w:tcPr>
                <w:tcW w:w="1807" w:type="pct"/>
              </w:tcPr>
              <w:p w14:paraId="4DE3255C" w14:textId="5A17DDF8" w:rsidR="009E5877" w:rsidRDefault="00CF1BE7" w:rsidP="00D54DEE">
                <w:pPr>
                  <w:pStyle w:val="NoSpacing"/>
                </w:pPr>
                <w:r>
                  <w:t>MNBCustomerAddress9</w:t>
                </w:r>
              </w:p>
            </w:tc>
          </w:sdtContent>
        </w:sdt>
        <w:tc>
          <w:tcPr>
            <w:tcW w:w="3193" w:type="pct"/>
            <w:gridSpan w:val="2"/>
          </w:tcPr>
          <w:p w14:paraId="1E1D1144" w14:textId="77777777" w:rsidR="009E5877" w:rsidRPr="00204F31" w:rsidRDefault="009E5877" w:rsidP="00CB3F12">
            <w:pPr>
              <w:pStyle w:val="Subtitle"/>
              <w:jc w:val="right"/>
            </w:pPr>
          </w:p>
        </w:tc>
      </w:tr>
    </w:tbl>
    <w:p w14:paraId="62D0E883" w14:textId="77777777" w:rsidR="00D54DEE" w:rsidRPr="00DB3913" w:rsidRDefault="00D54DEE" w:rsidP="00D54DEE">
      <w:pPr>
        <w:spacing w:after="0"/>
        <w:rPr>
          <w:sz w:val="12"/>
          <w:szCs w:val="12"/>
        </w:rPr>
      </w:pPr>
    </w:p>
    <w:tbl>
      <w:tblPr>
        <w:tblW w:w="10947" w:type="dxa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4081"/>
        <w:gridCol w:w="720"/>
        <w:gridCol w:w="360"/>
        <w:gridCol w:w="810"/>
        <w:gridCol w:w="810"/>
        <w:gridCol w:w="180"/>
        <w:gridCol w:w="479"/>
        <w:gridCol w:w="141"/>
        <w:gridCol w:w="723"/>
        <w:gridCol w:w="7"/>
        <w:gridCol w:w="1675"/>
        <w:gridCol w:w="7"/>
      </w:tblGrid>
      <w:tr w:rsidR="00910398" w:rsidRPr="00DB3913" w14:paraId="1CE1B975" w14:textId="77777777" w:rsidTr="00FF2249">
        <w:trPr>
          <w:gridAfter w:val="1"/>
          <w:wAfter w:w="7" w:type="dxa"/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631F0AA11D984E49B9211E91570331D9"/>
            </w:placeholder>
            <w:dataBinding w:prefixMappings="xmlns:ns0='urn:microsoft-dynamics-nav/reports/Standard_Sales_Invoice/1306/'" w:xpath="/ns0:NavWordReportXmlPart[1]/ns0:Header[1]/ns0:Line[1]/ns0:ItemNo_Line_Lbl[1]" w:storeItemID="{AF7A6226-6056-400F-ADDA-E1ADA7C08250}"/>
            <w:text/>
          </w:sdtPr>
          <w:sdtContent>
            <w:tc>
              <w:tcPr>
                <w:tcW w:w="954" w:type="dxa"/>
                <w:vAlign w:val="bottom"/>
              </w:tcPr>
              <w:p w14:paraId="4613A8AC" w14:textId="77777777" w:rsidR="00910398" w:rsidRPr="00DB3913" w:rsidRDefault="00910398" w:rsidP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631F0AA11D984E49B9211E91570331D9"/>
            </w:placeholder>
            <w:dataBinding w:prefixMappings="xmlns:ns0='urn:microsoft-dynamics-nav/reports/Standard_Sales_Invoice/1306/'" w:xpath="/ns0:NavWordReportXmlPart[1]/ns0:Header[1]/ns0:Line[1]/ns0:Description_Line_Lbl[1]" w:storeItemID="{AF7A6226-6056-400F-ADDA-E1ADA7C08250}"/>
            <w:text/>
          </w:sdtPr>
          <w:sdtContent>
            <w:tc>
              <w:tcPr>
                <w:tcW w:w="4081" w:type="dxa"/>
                <w:vAlign w:val="bottom"/>
              </w:tcPr>
              <w:p w14:paraId="7B3A9656" w14:textId="77777777" w:rsidR="00910398" w:rsidRPr="00DB3913" w:rsidRDefault="00910398" w:rsidP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tc>
          <w:tcPr>
            <w:tcW w:w="1080" w:type="dxa"/>
            <w:gridSpan w:val="2"/>
            <w:vAlign w:val="bottom"/>
          </w:tcPr>
          <w:p w14:paraId="11A668DE" w14:textId="2B9F25F6" w:rsidR="00910398" w:rsidRPr="00DB3913" w:rsidRDefault="00910398" w:rsidP="00D54DEE">
            <w:pPr>
              <w:pStyle w:val="Heading1"/>
            </w:pPr>
            <w:r>
              <w:t>Service Date</w:t>
            </w:r>
          </w:p>
        </w:tc>
        <w:tc>
          <w:tcPr>
            <w:tcW w:w="810" w:type="dxa"/>
            <w:vAlign w:val="bottom"/>
          </w:tcPr>
          <w:p w14:paraId="1AB6EC4D" w14:textId="66547376" w:rsidR="00910398" w:rsidRPr="00DB3913" w:rsidRDefault="00910398" w:rsidP="00D54DEE">
            <w:pPr>
              <w:pStyle w:val="Heading1"/>
            </w:pPr>
            <w:r>
              <w:t>Qty</w:t>
            </w:r>
          </w:p>
        </w:tc>
        <w:tc>
          <w:tcPr>
            <w:tcW w:w="1469" w:type="dxa"/>
            <w:gridSpan w:val="3"/>
            <w:vAlign w:val="bottom"/>
          </w:tcPr>
          <w:p w14:paraId="127B6644" w14:textId="77777777" w:rsidR="00910398" w:rsidRPr="00DB3913" w:rsidRDefault="00910398" w:rsidP="00D54DEE">
            <w:pPr>
              <w:pStyle w:val="Heading1"/>
              <w:jc w:val="right"/>
            </w:pPr>
            <w:r>
              <w:t>Rate</w:t>
            </w:r>
          </w:p>
        </w:tc>
        <w:tc>
          <w:tcPr>
            <w:tcW w:w="864" w:type="dxa"/>
            <w:gridSpan w:val="2"/>
            <w:vAlign w:val="bottom"/>
          </w:tcPr>
          <w:p w14:paraId="1E3D7206" w14:textId="507EF298" w:rsidR="00910398" w:rsidRPr="00DB3913" w:rsidRDefault="00910398" w:rsidP="00910398">
            <w:pPr>
              <w:pStyle w:val="Heading1"/>
              <w:jc w:val="right"/>
            </w:pPr>
            <w:r>
              <w:t>Discount</w:t>
            </w:r>
          </w:p>
        </w:tc>
        <w:tc>
          <w:tcPr>
            <w:tcW w:w="1682" w:type="dxa"/>
            <w:gridSpan w:val="2"/>
            <w:tcMar>
              <w:right w:w="0" w:type="dxa"/>
            </w:tcMar>
            <w:vAlign w:val="bottom"/>
          </w:tcPr>
          <w:p w14:paraId="364C017C" w14:textId="641B4A43" w:rsidR="00910398" w:rsidRPr="00DB3913" w:rsidRDefault="00910398" w:rsidP="00D54DEE">
            <w:pPr>
              <w:pStyle w:val="Heading1"/>
              <w:jc w:val="right"/>
            </w:pPr>
            <w:r>
              <w:t>Amount</w:t>
            </w:r>
          </w:p>
        </w:tc>
      </w:tr>
      <w:tr w:rsidR="00910398" w:rsidRPr="00FD3C3E" w14:paraId="0EC5B037" w14:textId="77777777" w:rsidTr="00FF2249">
        <w:trPr>
          <w:gridAfter w:val="1"/>
          <w:wAfter w:w="7" w:type="dxa"/>
          <w:trHeight w:val="182"/>
          <w:jc w:val="right"/>
        </w:trPr>
        <w:tc>
          <w:tcPr>
            <w:tcW w:w="954" w:type="dxa"/>
          </w:tcPr>
          <w:p w14:paraId="1A9474F4" w14:textId="77777777" w:rsidR="00910398" w:rsidRPr="00FD3C3E" w:rsidRDefault="00910398" w:rsidP="00772EA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081" w:type="dxa"/>
          </w:tcPr>
          <w:p w14:paraId="4C577800" w14:textId="77777777" w:rsidR="00910398" w:rsidRPr="00FD3C3E" w:rsidRDefault="00910398" w:rsidP="00772EA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0" w:type="dxa"/>
            <w:gridSpan w:val="2"/>
          </w:tcPr>
          <w:p w14:paraId="52A37D27" w14:textId="77777777" w:rsidR="00910398" w:rsidRPr="00FD3C3E" w:rsidRDefault="00910398" w:rsidP="00772EA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14:paraId="11261F2D" w14:textId="77777777" w:rsidR="00910398" w:rsidRPr="00FD3C3E" w:rsidRDefault="00910398" w:rsidP="00772EA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469" w:type="dxa"/>
            <w:gridSpan w:val="3"/>
          </w:tcPr>
          <w:p w14:paraId="7DA24426" w14:textId="77777777" w:rsidR="00910398" w:rsidRPr="00FD3C3E" w:rsidRDefault="00910398" w:rsidP="00772EA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64" w:type="dxa"/>
            <w:gridSpan w:val="2"/>
          </w:tcPr>
          <w:p w14:paraId="11B9B413" w14:textId="6FF0A2CB" w:rsidR="00910398" w:rsidRPr="00FD3C3E" w:rsidRDefault="00910398" w:rsidP="00772EA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gridSpan w:val="2"/>
            <w:tcMar>
              <w:right w:w="0" w:type="dxa"/>
            </w:tcMar>
          </w:tcPr>
          <w:p w14:paraId="1C3DED4F" w14:textId="77777777" w:rsidR="00910398" w:rsidRPr="00FD3C3E" w:rsidRDefault="00910398" w:rsidP="00772EA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alias w:val="#Nav: /Header/Line"/>
          <w:tag w:val="#Nav: Standard_Sales_Invoice/1306"/>
          <w:id w:val="216787620"/>
          <w15:dataBinding w:prefixMappings="xmlns:ns0='urn:microsoft-dynamics-nav/reports/Standard_Sales_Invoice/1306/' " w:xpath="/ns0:NavWordReportXmlPart[1]/ns0:Header[1]/ns0:Line" w:storeItemID="{AF7A6226-6056-400F-ADDA-E1ADA7C08250}"/>
          <w15:repeatingSection/>
        </w:sdtPr>
        <w:sdtEndPr>
          <w:rPr>
            <w:sz w:val="18"/>
            <w:szCs w:val="18"/>
          </w:rPr>
        </w:sdtEndPr>
        <w:sdtContent>
          <w:sdt>
            <w:sdtPr>
              <w:id w:val="-1085137364"/>
              <w:placeholder>
                <w:docPart w:val="DefaultPlaceholder_-1854013435"/>
              </w:placeholder>
              <w15:repeatingSectionItem/>
            </w:sdtPr>
            <w:sdtEndPr>
              <w:rPr>
                <w:sz w:val="18"/>
                <w:szCs w:val="18"/>
              </w:rPr>
            </w:sdtEndPr>
            <w:sdtContent>
              <w:tr w:rsidR="00910398" w:rsidRPr="00FD3C3E" w14:paraId="2EAB1413" w14:textId="77777777" w:rsidTr="00FF2249">
                <w:trPr>
                  <w:gridAfter w:val="1"/>
                  <w:wAfter w:w="7" w:type="dxa"/>
                  <w:trHeight w:val="227"/>
                  <w:jc w:val="right"/>
                </w:trPr>
                <w:sdt>
                  <w:sdtPr>
                    <w:alias w:val="#Nav: /Header/Line/ItemNo_Line"/>
                    <w:tag w:val="#Nav: Standard_Sales_Invoice/1306"/>
                    <w:id w:val="-1032108260"/>
                    <w:placeholder>
                      <w:docPart w:val="39CD0E4594AA41CBB7372AAB3ACDD91F"/>
                    </w:placeholder>
                    <w:dataBinding w:prefixMappings="xmlns:ns0='urn:microsoft-dynamics-nav/reports/Standard_Sales_Invoice/1306/'" w:xpath="/ns0:NavWordReportXmlPart[1]/ns0:Header[1]/ns0:Line[1]/ns0:ItemNo_Line[1]" w:storeItemID="{AF7A6226-6056-400F-ADDA-E1ADA7C08250}"/>
                    <w:text/>
                  </w:sdtPr>
                  <w:sdtEndPr>
                    <w:rPr>
                      <w:b/>
                      <w:bCs/>
                      <w:color w:val="2F5496" w:themeColor="accent5" w:themeShade="BF"/>
                      <w:sz w:val="18"/>
                      <w:szCs w:val="18"/>
                    </w:rPr>
                  </w:sdtEndPr>
                  <w:sdtContent>
                    <w:tc>
                      <w:tcPr>
                        <w:tcW w:w="954" w:type="dxa"/>
                      </w:tcPr>
                      <w:p w14:paraId="1020ED0A" w14:textId="7FA3F7AF" w:rsidR="00910398" w:rsidRPr="00FD3C3E" w:rsidRDefault="00910398" w:rsidP="003420FB">
                        <w:pPr>
                          <w:pStyle w:val="NoSpacing"/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AF95E475269B44069B4BFC330F5A7251"/>
                    </w:placeholder>
                    <w:dataBinding w:prefixMappings="xmlns:ns0='urn:microsoft-dynamics-nav/reports/Standard_Sales_Invoice/1306/'" w:xpath="/ns0:NavWordReportXmlPart[1]/ns0:Header[1]/ns0:Line[1]/ns0:Description_Line[1]" w:storeItemID="{AF7A6226-6056-400F-ADDA-E1ADA7C08250}"/>
                    <w:text/>
                  </w:sdtPr>
                  <w:sdtContent>
                    <w:tc>
                      <w:tcPr>
                        <w:tcW w:w="4081" w:type="dxa"/>
                      </w:tcPr>
                      <w:p w14:paraId="5A32440D" w14:textId="3C0F71D9" w:rsidR="00910398" w:rsidRPr="00FD3C3E" w:rsidRDefault="00910398" w:rsidP="003420FB">
                        <w:pPr>
                          <w:pStyle w:val="NoSpacing"/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MNBServiceDate"/>
                    <w:tag w:val="#Nav: Standard_Sales_Invoice/1306"/>
                    <w:id w:val="1103842874"/>
                    <w:placeholder>
                      <w:docPart w:val="9D31D4761A174C0EB2CEF16CCDC306E6"/>
                    </w:placeholder>
                    <w:dataBinding w:prefixMappings="xmlns:ns0='urn:microsoft-dynamics-nav/reports/Standard_Sales_Invoice/1306/'" w:xpath="/ns0:NavWordReportXmlPart[1]/ns0:Header[1]/ns0:Line[1]/ns0:MNBServiceDate[1]" w:storeItemID="{AF7A6226-6056-400F-ADDA-E1ADA7C08250}"/>
                    <w:text/>
                  </w:sdtPr>
                  <w:sdtContent>
                    <w:tc>
                      <w:tcPr>
                        <w:tcW w:w="1080" w:type="dxa"/>
                        <w:gridSpan w:val="2"/>
                      </w:tcPr>
                      <w:p w14:paraId="55699DBF" w14:textId="68888A6C" w:rsidR="00910398" w:rsidRPr="00FD3C3E" w:rsidRDefault="00910398" w:rsidP="003420FB">
                        <w:pPr>
                          <w:pStyle w:val="NoSpacing"/>
                        </w:pPr>
                        <w:proofErr w:type="spellStart"/>
                        <w:r w:rsidRPr="00DE0773">
                          <w:rPr>
                            <w:sz w:val="18"/>
                            <w:szCs w:val="18"/>
                          </w:rPr>
                          <w:t>MNBServiceDate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BDDE9DF111594837A50B3AE9EF8E0AEC"/>
                    </w:placeholder>
                    <w:dataBinding w:prefixMappings="xmlns:ns0='urn:microsoft-dynamics-nav/reports/Standard_Sales_Invoice/1306/'" w:xpath="/ns0:NavWordReportXmlPart[1]/ns0:Header[1]/ns0:Line[1]/ns0:Quantity_Line[1]" w:storeItemID="{AF7A6226-6056-400F-ADDA-E1ADA7C08250}"/>
                    <w:text/>
                  </w:sdtPr>
                  <w:sdtContent>
                    <w:tc>
                      <w:tcPr>
                        <w:tcW w:w="810" w:type="dxa"/>
                      </w:tcPr>
                      <w:p w14:paraId="201C7A56" w14:textId="4B58BA82" w:rsidR="00910398" w:rsidRPr="00FD3C3E" w:rsidRDefault="00910398" w:rsidP="003420FB">
                        <w:pPr>
                          <w:pStyle w:val="NoSpacing"/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F5F103E99AC54B67ABBF2451ACBFFB27"/>
                    </w:placeholder>
                    <w:dataBinding w:prefixMappings="xmlns:ns0='urn:microsoft-dynamics-nav/reports/Standard_Sales_Invoice/1306/'" w:xpath="/ns0:NavWordReportXmlPart[1]/ns0:Header[1]/ns0:Line[1]/ns0:UnitPrice[1]" w:storeItemID="{AF7A6226-6056-400F-ADDA-E1ADA7C08250}"/>
                    <w:text/>
                  </w:sdtPr>
                  <w:sdtContent>
                    <w:tc>
                      <w:tcPr>
                        <w:tcW w:w="1469" w:type="dxa"/>
                        <w:gridSpan w:val="3"/>
                      </w:tcPr>
                      <w:p w14:paraId="7F8E0A95" w14:textId="2979F98B" w:rsidR="00910398" w:rsidRPr="00FD3C3E" w:rsidRDefault="00910398" w:rsidP="003420FB">
                        <w:pPr>
                          <w:pStyle w:val="NoSpacing"/>
                          <w:jc w:val="right"/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MNBLineDiscountAmount"/>
                    <w:tag w:val="#Nav: Standard_Sales_Invoice/1306"/>
                    <w:id w:val="1138219488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MNBLineDiscountAmount[1]" w:storeItemID="{AF7A6226-6056-400F-ADDA-E1ADA7C08250}"/>
                    <w:text/>
                  </w:sdtPr>
                  <w:sdtContent>
                    <w:tc>
                      <w:tcPr>
                        <w:tcW w:w="864" w:type="dxa"/>
                        <w:gridSpan w:val="2"/>
                      </w:tcPr>
                      <w:p w14:paraId="0A82A8DB" w14:textId="5B79EF5C" w:rsidR="00910398" w:rsidRPr="00910398" w:rsidRDefault="00910398" w:rsidP="003420FB">
                        <w:pPr>
                          <w:pStyle w:val="NoSpacing"/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10398">
                          <w:rPr>
                            <w:sz w:val="18"/>
                            <w:szCs w:val="18"/>
                          </w:rPr>
                          <w:t>MNBLineDiscountAmount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47A370F0641343779241339F3B5EE687"/>
                    </w:placeholder>
                    <w:dataBinding w:prefixMappings="xmlns:ns0='urn:microsoft-dynamics-nav/reports/Standard_Sales_Invoice/1306/'" w:xpath="/ns0:NavWordReportXmlPart[1]/ns0:Header[1]/ns0:Line[1]/ns0:LineAmount_Line[1]" w:storeItemID="{AF7A6226-6056-400F-ADDA-E1ADA7C08250}"/>
                    <w:text/>
                  </w:sdtPr>
                  <w:sdtContent>
                    <w:tc>
                      <w:tcPr>
                        <w:tcW w:w="1682" w:type="dxa"/>
                        <w:gridSpan w:val="2"/>
                        <w:tcMar>
                          <w:right w:w="0" w:type="dxa"/>
                        </w:tcMar>
                      </w:tcPr>
                      <w:p w14:paraId="0738F210" w14:textId="1D593F90" w:rsidR="00910398" w:rsidRPr="00FD3C3E" w:rsidRDefault="00910398" w:rsidP="003420FB">
                        <w:pPr>
                          <w:pStyle w:val="NoSpacing"/>
                          <w:jc w:val="right"/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2432D6" w:rsidRPr="00FD3C3E" w14:paraId="573CB31E" w14:textId="77777777" w:rsidTr="00FF2249">
        <w:trPr>
          <w:trHeight w:val="227"/>
          <w:jc w:val="right"/>
        </w:trPr>
        <w:tc>
          <w:tcPr>
            <w:tcW w:w="954" w:type="dxa"/>
          </w:tcPr>
          <w:p w14:paraId="0AF70EE9" w14:textId="77777777" w:rsidR="002432D6" w:rsidRPr="00FD3C3E" w:rsidRDefault="002432D6" w:rsidP="00D54DEE">
            <w:pPr>
              <w:pStyle w:val="NoSpacing"/>
            </w:pPr>
          </w:p>
        </w:tc>
        <w:tc>
          <w:tcPr>
            <w:tcW w:w="4801" w:type="dxa"/>
            <w:gridSpan w:val="2"/>
          </w:tcPr>
          <w:p w14:paraId="4303ACA1" w14:textId="77777777" w:rsidR="002432D6" w:rsidRPr="00FD3C3E" w:rsidRDefault="002432D6" w:rsidP="00D54DEE">
            <w:pPr>
              <w:pStyle w:val="NoSpacing"/>
            </w:pPr>
          </w:p>
        </w:tc>
        <w:tc>
          <w:tcPr>
            <w:tcW w:w="1170" w:type="dxa"/>
            <w:gridSpan w:val="2"/>
          </w:tcPr>
          <w:p w14:paraId="7F0267DD" w14:textId="77777777" w:rsidR="002432D6" w:rsidRPr="00FD3C3E" w:rsidRDefault="002432D6" w:rsidP="00D54DEE">
            <w:pPr>
              <w:pStyle w:val="NoSpacing"/>
            </w:pPr>
          </w:p>
        </w:tc>
        <w:tc>
          <w:tcPr>
            <w:tcW w:w="810" w:type="dxa"/>
          </w:tcPr>
          <w:p w14:paraId="29B5A401" w14:textId="77777777" w:rsidR="002432D6" w:rsidRPr="00FD3C3E" w:rsidRDefault="002432D6" w:rsidP="00D54DEE">
            <w:pPr>
              <w:pStyle w:val="NoSpacing"/>
            </w:pPr>
          </w:p>
        </w:tc>
        <w:tc>
          <w:tcPr>
            <w:tcW w:w="180" w:type="dxa"/>
          </w:tcPr>
          <w:p w14:paraId="386193FA" w14:textId="77777777" w:rsidR="002432D6" w:rsidRPr="00FD3C3E" w:rsidRDefault="002432D6" w:rsidP="00D54DEE">
            <w:pPr>
              <w:pStyle w:val="NoSpacing"/>
            </w:pPr>
          </w:p>
        </w:tc>
        <w:tc>
          <w:tcPr>
            <w:tcW w:w="620" w:type="dxa"/>
            <w:gridSpan w:val="2"/>
          </w:tcPr>
          <w:p w14:paraId="1276C0F4" w14:textId="77777777" w:rsidR="002432D6" w:rsidRPr="00FD3C3E" w:rsidRDefault="002432D6" w:rsidP="00D54DEE">
            <w:pPr>
              <w:pStyle w:val="NoSpacing"/>
            </w:pPr>
          </w:p>
        </w:tc>
        <w:tc>
          <w:tcPr>
            <w:tcW w:w="730" w:type="dxa"/>
            <w:gridSpan w:val="2"/>
          </w:tcPr>
          <w:p w14:paraId="70D51007" w14:textId="77777777" w:rsidR="002432D6" w:rsidRPr="00FD3C3E" w:rsidRDefault="002432D6" w:rsidP="00D54DEE">
            <w:pPr>
              <w:pStyle w:val="NoSpacing"/>
            </w:pPr>
          </w:p>
        </w:tc>
        <w:tc>
          <w:tcPr>
            <w:tcW w:w="1682" w:type="dxa"/>
            <w:gridSpan w:val="2"/>
            <w:tcMar>
              <w:right w:w="0" w:type="dxa"/>
            </w:tcMar>
          </w:tcPr>
          <w:p w14:paraId="38D4D002" w14:textId="77777777" w:rsidR="002432D6" w:rsidRPr="00FD3C3E" w:rsidRDefault="002432D6" w:rsidP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 " w:xpath="/ns0:NavWordReportXmlPart[1]/ns0:Header[1]/ns0:ReportTotalsLine" w:storeItemID="{AF7A6226-6056-400F-ADDA-E1ADA7C0825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F69B31B5E9C14C35B691D9833444F212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="002432D6" w:rsidRPr="00FD3C3E" w14:paraId="2BFBA2EB" w14:textId="77777777" w:rsidTr="00FF2249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14:paraId="4EB0704C" w14:textId="77777777" w:rsidR="002432D6" w:rsidRPr="00FD3C3E" w:rsidRDefault="002432D6" w:rsidP="00D54DEE">
                    <w:pPr>
                      <w:pStyle w:val="NoSpacing"/>
                    </w:pPr>
                  </w:p>
                </w:tc>
                <w:tc>
                  <w:tcPr>
                    <w:tcW w:w="4801" w:type="dxa"/>
                    <w:gridSpan w:val="2"/>
                  </w:tcPr>
                  <w:p w14:paraId="61D0EAC0" w14:textId="77777777" w:rsidR="002432D6" w:rsidRPr="00FD3C3E" w:rsidRDefault="002432D6" w:rsidP="00D54DEE">
                    <w:pPr>
                      <w:pStyle w:val="NoSpacing"/>
                    </w:pPr>
                  </w:p>
                </w:tc>
                <w:tc>
                  <w:tcPr>
                    <w:tcW w:w="1170" w:type="dxa"/>
                    <w:gridSpan w:val="2"/>
                  </w:tcPr>
                  <w:p w14:paraId="26CAAB1B" w14:textId="77777777" w:rsidR="002432D6" w:rsidRPr="00FD3C3E" w:rsidRDefault="002432D6" w:rsidP="00D54DEE">
                    <w:pPr>
                      <w:pStyle w:val="NoSpacing"/>
                    </w:pPr>
                  </w:p>
                </w:tc>
                <w:tc>
                  <w:tcPr>
                    <w:tcW w:w="810" w:type="dxa"/>
                  </w:tcPr>
                  <w:p w14:paraId="1BD16F8D" w14:textId="77777777" w:rsidR="002432D6" w:rsidRPr="00FD3C3E" w:rsidRDefault="002432D6" w:rsidP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EF60612E756C4815949CE6D6D7F23889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AF7A6226-6056-400F-ADDA-E1ADA7C08250}"/>
                    <w:text/>
                  </w:sdtPr>
                  <w:sdtContent>
                    <w:tc>
                      <w:tcPr>
                        <w:tcW w:w="1530" w:type="dxa"/>
                        <w:gridSpan w:val="5"/>
                      </w:tcPr>
                      <w:p w14:paraId="4CB1254D" w14:textId="77777777" w:rsidR="002432D6" w:rsidRPr="00FD3C3E" w:rsidRDefault="002432D6" w:rsidP="003420FB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EF60612E756C4815949CE6D6D7F23889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AF7A6226-6056-400F-ADDA-E1ADA7C08250}"/>
                    <w:text/>
                  </w:sdtPr>
                  <w:sdtContent>
                    <w:tc>
                      <w:tcPr>
                        <w:tcW w:w="1682" w:type="dxa"/>
                        <w:gridSpan w:val="2"/>
                        <w:tcMar>
                          <w:right w:w="0" w:type="dxa"/>
                        </w:tcMar>
                      </w:tcPr>
                      <w:p w14:paraId="42F0D3D6" w14:textId="77777777" w:rsidR="002432D6" w:rsidRPr="00FD3C3E" w:rsidRDefault="002432D6" w:rsidP="003420FB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2432D6" w:rsidRPr="00FD3C3E" w14:paraId="518508DB" w14:textId="77777777" w:rsidTr="00FF2249">
        <w:trPr>
          <w:trHeight w:val="113"/>
          <w:jc w:val="right"/>
        </w:trPr>
        <w:tc>
          <w:tcPr>
            <w:tcW w:w="954" w:type="dxa"/>
          </w:tcPr>
          <w:p w14:paraId="6FA5D39B" w14:textId="77777777" w:rsidR="002432D6" w:rsidRPr="00FD3C3E" w:rsidRDefault="002432D6" w:rsidP="00D54DEE">
            <w:pPr>
              <w:pStyle w:val="NoSpacing"/>
            </w:pPr>
          </w:p>
        </w:tc>
        <w:tc>
          <w:tcPr>
            <w:tcW w:w="4801" w:type="dxa"/>
            <w:gridSpan w:val="2"/>
          </w:tcPr>
          <w:p w14:paraId="47B3D107" w14:textId="77777777" w:rsidR="002432D6" w:rsidRPr="00FD3C3E" w:rsidRDefault="002432D6" w:rsidP="00D54DEE">
            <w:pPr>
              <w:pStyle w:val="NoSpacing"/>
            </w:pPr>
          </w:p>
        </w:tc>
        <w:tc>
          <w:tcPr>
            <w:tcW w:w="1170" w:type="dxa"/>
            <w:gridSpan w:val="2"/>
          </w:tcPr>
          <w:p w14:paraId="5866CCCA" w14:textId="77777777" w:rsidR="002432D6" w:rsidRPr="00FD3C3E" w:rsidRDefault="002432D6" w:rsidP="00D54DEE">
            <w:pPr>
              <w:pStyle w:val="NoSpacing"/>
            </w:pPr>
          </w:p>
        </w:tc>
        <w:tc>
          <w:tcPr>
            <w:tcW w:w="810" w:type="dxa"/>
          </w:tcPr>
          <w:p w14:paraId="60897870" w14:textId="77777777" w:rsidR="002432D6" w:rsidRPr="00FD3C3E" w:rsidRDefault="002432D6" w:rsidP="00D54DEE">
            <w:pPr>
              <w:pStyle w:val="NoSpacing"/>
            </w:pPr>
          </w:p>
        </w:tc>
        <w:tc>
          <w:tcPr>
            <w:tcW w:w="1530" w:type="dxa"/>
            <w:gridSpan w:val="5"/>
          </w:tcPr>
          <w:p w14:paraId="14DE5AC0" w14:textId="77777777" w:rsidR="002432D6" w:rsidRPr="00FD3C3E" w:rsidRDefault="002432D6" w:rsidP="00D54DEE">
            <w:pPr>
              <w:pStyle w:val="NoSpacing"/>
            </w:pPr>
          </w:p>
        </w:tc>
        <w:tc>
          <w:tcPr>
            <w:tcW w:w="1682" w:type="dxa"/>
            <w:gridSpan w:val="2"/>
            <w:tcMar>
              <w:right w:w="0" w:type="dxa"/>
            </w:tcMar>
          </w:tcPr>
          <w:p w14:paraId="314C271B" w14:textId="77777777" w:rsidR="002432D6" w:rsidRPr="00FD3C3E" w:rsidRDefault="002432D6" w:rsidP="00D54DEE">
            <w:pPr>
              <w:pStyle w:val="NoSpacing"/>
            </w:pPr>
          </w:p>
        </w:tc>
      </w:tr>
      <w:tr w:rsidR="002432D6" w:rsidRPr="00FD3C3E" w14:paraId="45C60C20" w14:textId="77777777" w:rsidTr="00FF2249">
        <w:trPr>
          <w:trHeight w:val="227"/>
          <w:jc w:val="right"/>
        </w:trPr>
        <w:tc>
          <w:tcPr>
            <w:tcW w:w="954" w:type="dxa"/>
          </w:tcPr>
          <w:p w14:paraId="77B18F6C" w14:textId="77777777" w:rsidR="002432D6" w:rsidRPr="00FD3C3E" w:rsidRDefault="002432D6" w:rsidP="00D54DEE">
            <w:pPr>
              <w:pStyle w:val="NoSpacing"/>
            </w:pPr>
          </w:p>
        </w:tc>
        <w:tc>
          <w:tcPr>
            <w:tcW w:w="4801" w:type="dxa"/>
            <w:gridSpan w:val="2"/>
          </w:tcPr>
          <w:p w14:paraId="71D82894" w14:textId="77777777" w:rsidR="002432D6" w:rsidRPr="00FD3C3E" w:rsidRDefault="002432D6" w:rsidP="00D54DEE">
            <w:pPr>
              <w:pStyle w:val="NoSpacing"/>
            </w:pPr>
          </w:p>
        </w:tc>
        <w:tc>
          <w:tcPr>
            <w:tcW w:w="1170" w:type="dxa"/>
            <w:gridSpan w:val="2"/>
          </w:tcPr>
          <w:p w14:paraId="0C99A9D5" w14:textId="77777777" w:rsidR="002432D6" w:rsidRPr="00FD3C3E" w:rsidRDefault="002432D6" w:rsidP="00D54DEE">
            <w:pPr>
              <w:pStyle w:val="NoSpacing"/>
            </w:pPr>
          </w:p>
        </w:tc>
        <w:tc>
          <w:tcPr>
            <w:tcW w:w="810" w:type="dxa"/>
          </w:tcPr>
          <w:p w14:paraId="0958622E" w14:textId="77777777" w:rsidR="002432D6" w:rsidRPr="00FD3C3E" w:rsidRDefault="002432D6" w:rsidP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282445ACDEC94DBCBD006B614B11903B"/>
            </w:placeholder>
            <w:dataBinding w:prefixMappings="xmlns:ns0='urn:microsoft-dynamics-nav/reports/Standard_Sales_Invoice/1306/'" w:xpath="/ns0:NavWordReportXmlPart[1]/ns0:Header[1]/ns0:Totals[1]/ns0:TotalAmountExclInclVATText[1]" w:storeItemID="{AF7A6226-6056-400F-ADDA-E1ADA7C08250}"/>
            <w:text/>
          </w:sdtPr>
          <w:sdtContent>
            <w:tc>
              <w:tcPr>
                <w:tcW w:w="1530" w:type="dxa"/>
                <w:gridSpan w:val="5"/>
              </w:tcPr>
              <w:p w14:paraId="1EBB327D" w14:textId="77777777" w:rsidR="002432D6" w:rsidRPr="00FD3C3E" w:rsidRDefault="002432D6" w:rsidP="00DF7E1B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282445ACDEC94DBCBD006B614B11903B"/>
            </w:placeholder>
            <w:dataBinding w:prefixMappings="xmlns:ns0='urn:microsoft-dynamics-nav/reports/Standard_Sales_Invoice/1306/'" w:xpath="/ns0:NavWordReportXmlPart[1]/ns0:Header[1]/ns0:Totals[1]/ns0:TotalAmountExclInclVAT[1]" w:storeItemID="{AF7A6226-6056-400F-ADDA-E1ADA7C08250}"/>
            <w:text/>
          </w:sdtPr>
          <w:sdtContent>
            <w:tc>
              <w:tcPr>
                <w:tcW w:w="1682" w:type="dxa"/>
                <w:gridSpan w:val="2"/>
                <w:tcMar>
                  <w:right w:w="0" w:type="dxa"/>
                </w:tcMar>
              </w:tcPr>
              <w:p w14:paraId="0E8CAC98" w14:textId="77777777" w:rsidR="002432D6" w:rsidRPr="00FD3C3E" w:rsidRDefault="002432D6" w:rsidP="00D54DEE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AF7A6226-6056-400F-ADDA-E1ADA7C08250}"/>
        <w:text/>
      </w:sdtPr>
      <w:sdtContent>
        <w:p w14:paraId="469B8B7C" w14:textId="15F413F2" w:rsidR="00BA4252" w:rsidRDefault="005E42A0" w:rsidP="008663B3">
          <w:pPr>
            <w:keepNext/>
            <w:spacing w:before="60" w:after="60"/>
            <w:jc w:val="right"/>
            <w:rPr>
              <w:b/>
            </w:rPr>
          </w:pPr>
          <w:r w:rsidRPr="008663B3">
            <w:rPr>
              <w:b/>
              <w:lang w:val="da-DK"/>
            </w:rPr>
            <w:t>RemainingAmountText</w:t>
          </w:r>
        </w:p>
      </w:sdtContent>
    </w:sdt>
    <w:p w14:paraId="5F58900C" w14:textId="77777777" w:rsidR="008663B3" w:rsidRPr="008663B3" w:rsidRDefault="008663B3" w:rsidP="008663B3">
      <w:pPr>
        <w:keepNext/>
        <w:spacing w:before="60" w:after="60"/>
        <w:rPr>
          <w:b/>
        </w:rPr>
      </w:pPr>
    </w:p>
    <w:sectPr w:rsidR="008663B3" w:rsidRPr="008663B3" w:rsidSect="006412D8">
      <w:headerReference w:type="default" r:id="rId9"/>
      <w:footerReference w:type="default" r:id="rId10"/>
      <w:headerReference w:type="first" r:id="rId11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481ADD" w14:textId="77777777" w:rsidR="00236739" w:rsidRDefault="00236739" w:rsidP="00E40C63">
      <w:pPr>
        <w:spacing w:after="0"/>
      </w:pPr>
      <w:r>
        <w:separator/>
      </w:r>
    </w:p>
  </w:endnote>
  <w:endnote w:type="continuationSeparator" w:id="0">
    <w:p w14:paraId="0E0DE83D" w14:textId="77777777" w:rsidR="00236739" w:rsidRDefault="00236739" w:rsidP="00E40C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CellSpacing w:w="1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="001D1CE2" w:rsidRPr="00982950" w14:paraId="070198CE" w14:textId="77777777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14:paraId="7E22F6EB" w14:textId="77777777" w:rsidTr="00C43401">
            <w:tc>
              <w:tcPr>
                <w:tcW w:w="5000" w:type="pct"/>
              </w:tcPr>
              <w:p w14:paraId="4562E61E" w14:textId="240C87D7" w:rsidR="00C43401" w:rsidRDefault="00C43401" w:rsidP="0090637C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14:paraId="1E679666" w14:textId="77777777" w:rsidR="001D1CE2" w:rsidRDefault="001D1CE2" w:rsidP="0090637C">
          <w:pPr>
            <w:pStyle w:val="NoSpacing"/>
            <w:rPr>
              <w:sz w:val="18"/>
              <w:szCs w:val="18"/>
            </w:rPr>
          </w:pPr>
        </w:p>
      </w:tc>
    </w:tr>
  </w:tbl>
  <w:p w14:paraId="634FD0D4" w14:textId="77777777" w:rsidR="000E071F" w:rsidRPr="001D1CE2" w:rsidRDefault="000E071F" w:rsidP="001D1CE2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1DDBFA" w14:textId="77777777" w:rsidR="00236739" w:rsidRDefault="00236739" w:rsidP="00E40C63">
      <w:pPr>
        <w:spacing w:after="0"/>
      </w:pPr>
      <w:r>
        <w:separator/>
      </w:r>
    </w:p>
  </w:footnote>
  <w:footnote w:type="continuationSeparator" w:id="0">
    <w:p w14:paraId="142856AF" w14:textId="77777777" w:rsidR="00236739" w:rsidRDefault="00236739" w:rsidP="00E40C6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14:paraId="1BD680FE" w14:textId="77777777" w:rsidTr="00772EA7">
      <w:tc>
        <w:tcPr>
          <w:tcW w:w="2929" w:type="pct"/>
        </w:tcPr>
        <w:p w14:paraId="30E8CFF0" w14:textId="77777777" w:rsidR="00C43401" w:rsidRPr="00C43401" w:rsidRDefault="00000000" w:rsidP="00C43401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AF7A6226-6056-400F-ADDA-E1ADA7C08250}"/>
              <w:text/>
            </w:sdtPr>
            <w:sdtContent>
              <w:proofErr w:type="spellStart"/>
              <w:r w:rsidR="00C43401" w:rsidRP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="00C43401" w:rsidRP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AF7A6226-6056-400F-ADDA-E1ADA7C08250}"/>
              <w:text/>
            </w:sdtPr>
            <w:sdtContent>
              <w:proofErr w:type="spellStart"/>
              <w:r w:rsidR="00C43401" w:rsidRP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AF7A6226-6056-400F-ADDA-E1ADA7C08250}"/>
            <w:text/>
          </w:sdtPr>
          <w:sdtContent>
            <w:p w14:paraId="6E7DE9F3" w14:textId="77777777" w:rsidR="00C43401" w:rsidRDefault="00C43401" w:rsidP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14:paraId="6F84FF38" w14:textId="77777777" w:rsidR="00C43401" w:rsidRDefault="00000000" w:rsidP="00C43401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AF7A6226-6056-400F-ADDA-E1ADA7C08250}"/>
              <w:text/>
            </w:sdtPr>
            <w:sdtContent>
              <w:proofErr w:type="spellStart"/>
              <w:r w:rsidR="00C43401" w:rsidRPr="00204F31">
                <w:t>Page_Lbl</w:t>
              </w:r>
              <w:proofErr w:type="spellEnd"/>
            </w:sdtContent>
          </w:sdt>
          <w:r w:rsidR="00C43401" w:rsidRPr="00204F31">
            <w:t xml:space="preserve">  </w:t>
          </w:r>
          <w:r w:rsidR="00C43401" w:rsidRPr="00204F31">
            <w:rPr>
              <w:bCs/>
            </w:rPr>
            <w:fldChar w:fldCharType="begin"/>
          </w:r>
          <w:r w:rsidR="00C43401" w:rsidRPr="00204F31">
            <w:rPr>
              <w:bCs/>
            </w:rPr>
            <w:instrText xml:space="preserve"> PAGE  \* Arabic  \* MERGEFORMAT </w:instrText>
          </w:r>
          <w:r w:rsidR="00C43401" w:rsidRPr="00204F3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="00C43401" w:rsidRPr="00204F31">
            <w:rPr>
              <w:bCs/>
            </w:rPr>
            <w:fldChar w:fldCharType="end"/>
          </w:r>
          <w:r w:rsidR="00C43401" w:rsidRPr="00204F31">
            <w:t xml:space="preserve"> / </w:t>
          </w:r>
          <w:r w:rsidR="00C43401" w:rsidRPr="00204F31">
            <w:rPr>
              <w:bCs/>
            </w:rPr>
            <w:fldChar w:fldCharType="begin"/>
          </w:r>
          <w:r w:rsidR="00C43401" w:rsidRPr="00204F31">
            <w:rPr>
              <w:bCs/>
            </w:rPr>
            <w:instrText xml:space="preserve"> NUMPAGES  \* Arabic  \* MERGEFORMAT </w:instrText>
          </w:r>
          <w:r w:rsidR="00C43401" w:rsidRPr="00204F3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="00C43401" w:rsidRPr="00204F31">
            <w:rPr>
              <w:bCs/>
            </w:rPr>
            <w:fldChar w:fldCharType="end"/>
          </w:r>
        </w:p>
      </w:tc>
      <w:tc>
        <w:tcPr>
          <w:tcW w:w="2071" w:type="pct"/>
        </w:tcPr>
        <w:p w14:paraId="5C3FEF91" w14:textId="77777777" w:rsidR="00C43401" w:rsidRDefault="00C43401" w:rsidP="00C43401">
          <w:pPr>
            <w:pStyle w:val="Header"/>
            <w:jc w:val="right"/>
            <w:rPr>
              <w:b/>
            </w:rPr>
          </w:pPr>
        </w:p>
      </w:tc>
    </w:tr>
  </w:tbl>
  <w:p w14:paraId="0F1F58A8" w14:textId="77777777" w:rsidR="00D6006D" w:rsidRPr="001D1CE2" w:rsidRDefault="00D6006D" w:rsidP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770"/>
      <w:gridCol w:w="3770"/>
      <w:gridCol w:w="2666"/>
    </w:tblGrid>
    <w:tr w:rsidR="0054561B" w14:paraId="193E45BF" w14:textId="77777777" w:rsidTr="00D62E8C">
      <w:tc>
        <w:tcPr>
          <w:tcW w:w="1847" w:type="pct"/>
        </w:tcPr>
        <w:p w14:paraId="1B9091C5" w14:textId="2B65A9AC" w:rsidR="0054561B" w:rsidRPr="0054561B" w:rsidRDefault="0054561B" w:rsidP="00D62E8C">
          <w:pPr>
            <w:spacing w:after="0"/>
          </w:pPr>
        </w:p>
      </w:tc>
      <w:tc>
        <w:tcPr>
          <w:tcW w:w="1847" w:type="pct"/>
        </w:tcPr>
        <w:p w14:paraId="53EDBDED" w14:textId="7333F5B2" w:rsidR="0054561B" w:rsidRPr="0054561B" w:rsidRDefault="0054561B" w:rsidP="0054561B">
          <w:pPr>
            <w:pStyle w:val="Subtitle"/>
            <w:rPr>
              <w:bCs/>
            </w:rPr>
          </w:pPr>
        </w:p>
      </w:tc>
      <w:tc>
        <w:tcPr>
          <w:tcW w:w="1306" w:type="pct"/>
        </w:tcPr>
        <w:p w14:paraId="629C177F" w14:textId="3E923F52" w:rsidR="0054561B" w:rsidRDefault="00000000" w:rsidP="00C43401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AF7A6226-6056-400F-ADDA-E1ADA7C08250}"/>
              <w:picture/>
            </w:sdtPr>
            <w:sdtContent>
              <w:r w:rsidR="0054561B">
                <w:rPr>
                  <w:noProof/>
                </w:rPr>
                <w:drawing>
                  <wp:inline distT="0" distB="0" distL="0" distR="0" wp14:anchorId="27B7430A" wp14:editId="3C938EFB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14:paraId="0506655D" w14:textId="2354D86F" w:rsidR="00C43401" w:rsidRDefault="00C434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B04E51"/>
    <w:multiLevelType w:val="hybridMultilevel"/>
    <w:tmpl w:val="62F6CB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2674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61513"/>
    <w:rsid w:val="00070EE8"/>
    <w:rsid w:val="00074151"/>
    <w:rsid w:val="000844A3"/>
    <w:rsid w:val="0008693A"/>
    <w:rsid w:val="000A4801"/>
    <w:rsid w:val="000A665A"/>
    <w:rsid w:val="000B3701"/>
    <w:rsid w:val="000D3C8D"/>
    <w:rsid w:val="000D5A6D"/>
    <w:rsid w:val="000D675D"/>
    <w:rsid w:val="000E071F"/>
    <w:rsid w:val="00103846"/>
    <w:rsid w:val="00115680"/>
    <w:rsid w:val="0011793B"/>
    <w:rsid w:val="00120387"/>
    <w:rsid w:val="00123A7D"/>
    <w:rsid w:val="00126D5A"/>
    <w:rsid w:val="00130677"/>
    <w:rsid w:val="00134A71"/>
    <w:rsid w:val="00141001"/>
    <w:rsid w:val="00141F58"/>
    <w:rsid w:val="00151C73"/>
    <w:rsid w:val="00152C8E"/>
    <w:rsid w:val="001621D9"/>
    <w:rsid w:val="001A625B"/>
    <w:rsid w:val="001B6ADB"/>
    <w:rsid w:val="001B70C4"/>
    <w:rsid w:val="001B793C"/>
    <w:rsid w:val="001C7C1D"/>
    <w:rsid w:val="001C7E7F"/>
    <w:rsid w:val="001D1CE2"/>
    <w:rsid w:val="001D67E3"/>
    <w:rsid w:val="001D6807"/>
    <w:rsid w:val="001F3E73"/>
    <w:rsid w:val="001F76A3"/>
    <w:rsid w:val="0020108A"/>
    <w:rsid w:val="002271D2"/>
    <w:rsid w:val="002334A5"/>
    <w:rsid w:val="00235CA0"/>
    <w:rsid w:val="00236739"/>
    <w:rsid w:val="002432D6"/>
    <w:rsid w:val="00245B0E"/>
    <w:rsid w:val="0024677E"/>
    <w:rsid w:val="00261876"/>
    <w:rsid w:val="0026269B"/>
    <w:rsid w:val="00265412"/>
    <w:rsid w:val="002669DB"/>
    <w:rsid w:val="00273BA9"/>
    <w:rsid w:val="00294966"/>
    <w:rsid w:val="002957C7"/>
    <w:rsid w:val="0029628E"/>
    <w:rsid w:val="002A29DF"/>
    <w:rsid w:val="002A382C"/>
    <w:rsid w:val="002A624B"/>
    <w:rsid w:val="002B5226"/>
    <w:rsid w:val="002B6B46"/>
    <w:rsid w:val="002C05A4"/>
    <w:rsid w:val="002D7EC8"/>
    <w:rsid w:val="002E22CF"/>
    <w:rsid w:val="002E2A56"/>
    <w:rsid w:val="002E3F11"/>
    <w:rsid w:val="002E667E"/>
    <w:rsid w:val="0030110B"/>
    <w:rsid w:val="0033272F"/>
    <w:rsid w:val="003370D1"/>
    <w:rsid w:val="00337723"/>
    <w:rsid w:val="003420FB"/>
    <w:rsid w:val="00355E20"/>
    <w:rsid w:val="00374316"/>
    <w:rsid w:val="0038349C"/>
    <w:rsid w:val="00394029"/>
    <w:rsid w:val="0039756E"/>
    <w:rsid w:val="003A0907"/>
    <w:rsid w:val="003A31D7"/>
    <w:rsid w:val="003A705C"/>
    <w:rsid w:val="003A7E69"/>
    <w:rsid w:val="003B1D59"/>
    <w:rsid w:val="003C2C96"/>
    <w:rsid w:val="003C6695"/>
    <w:rsid w:val="003D120B"/>
    <w:rsid w:val="003D4B80"/>
    <w:rsid w:val="003E2178"/>
    <w:rsid w:val="003F77E2"/>
    <w:rsid w:val="004168F8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05823"/>
    <w:rsid w:val="0051660C"/>
    <w:rsid w:val="00524FE6"/>
    <w:rsid w:val="0053205E"/>
    <w:rsid w:val="00532E23"/>
    <w:rsid w:val="00543913"/>
    <w:rsid w:val="0054561B"/>
    <w:rsid w:val="00545960"/>
    <w:rsid w:val="00552846"/>
    <w:rsid w:val="00563DCD"/>
    <w:rsid w:val="00565DCB"/>
    <w:rsid w:val="005731CF"/>
    <w:rsid w:val="00587157"/>
    <w:rsid w:val="005955FC"/>
    <w:rsid w:val="00595F7F"/>
    <w:rsid w:val="005963DE"/>
    <w:rsid w:val="005A0994"/>
    <w:rsid w:val="005C497A"/>
    <w:rsid w:val="005D2423"/>
    <w:rsid w:val="005E42A0"/>
    <w:rsid w:val="005F085B"/>
    <w:rsid w:val="005F2559"/>
    <w:rsid w:val="005F5EC9"/>
    <w:rsid w:val="005F6BCC"/>
    <w:rsid w:val="0060202A"/>
    <w:rsid w:val="00603588"/>
    <w:rsid w:val="0060722B"/>
    <w:rsid w:val="00610A30"/>
    <w:rsid w:val="00612ABF"/>
    <w:rsid w:val="006206C2"/>
    <w:rsid w:val="00620FA7"/>
    <w:rsid w:val="006245DA"/>
    <w:rsid w:val="00624E82"/>
    <w:rsid w:val="0063620D"/>
    <w:rsid w:val="006412D8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B6D9A"/>
    <w:rsid w:val="006C30D9"/>
    <w:rsid w:val="006C4581"/>
    <w:rsid w:val="006C6796"/>
    <w:rsid w:val="006D4B90"/>
    <w:rsid w:val="006D64AE"/>
    <w:rsid w:val="006F2626"/>
    <w:rsid w:val="006F7E85"/>
    <w:rsid w:val="00710C91"/>
    <w:rsid w:val="0071439C"/>
    <w:rsid w:val="00715BF0"/>
    <w:rsid w:val="00716E24"/>
    <w:rsid w:val="00741F6B"/>
    <w:rsid w:val="00744A2C"/>
    <w:rsid w:val="00745E35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A70DF"/>
    <w:rsid w:val="007A7EDF"/>
    <w:rsid w:val="007B235B"/>
    <w:rsid w:val="007E323C"/>
    <w:rsid w:val="007F3FFB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0532"/>
    <w:rsid w:val="008533EF"/>
    <w:rsid w:val="00856BBF"/>
    <w:rsid w:val="00860150"/>
    <w:rsid w:val="008663B3"/>
    <w:rsid w:val="00873ED3"/>
    <w:rsid w:val="00892F16"/>
    <w:rsid w:val="008A3828"/>
    <w:rsid w:val="008C248C"/>
    <w:rsid w:val="008C3901"/>
    <w:rsid w:val="008D450A"/>
    <w:rsid w:val="008D7475"/>
    <w:rsid w:val="008E6F68"/>
    <w:rsid w:val="008E766D"/>
    <w:rsid w:val="008F0A38"/>
    <w:rsid w:val="008F20CB"/>
    <w:rsid w:val="008F752A"/>
    <w:rsid w:val="0090637C"/>
    <w:rsid w:val="009072D1"/>
    <w:rsid w:val="00910398"/>
    <w:rsid w:val="0092542A"/>
    <w:rsid w:val="00933DB5"/>
    <w:rsid w:val="0094006F"/>
    <w:rsid w:val="00940735"/>
    <w:rsid w:val="00943A17"/>
    <w:rsid w:val="009453BC"/>
    <w:rsid w:val="00954C6C"/>
    <w:rsid w:val="00964D89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B717A"/>
    <w:rsid w:val="009C42A7"/>
    <w:rsid w:val="009C7016"/>
    <w:rsid w:val="009D508B"/>
    <w:rsid w:val="009D6FE7"/>
    <w:rsid w:val="009E0569"/>
    <w:rsid w:val="009E16EA"/>
    <w:rsid w:val="009E251E"/>
    <w:rsid w:val="009E5877"/>
    <w:rsid w:val="009F0468"/>
    <w:rsid w:val="009F21B5"/>
    <w:rsid w:val="00A00B95"/>
    <w:rsid w:val="00A01AB9"/>
    <w:rsid w:val="00A048EC"/>
    <w:rsid w:val="00A30C38"/>
    <w:rsid w:val="00A42BE5"/>
    <w:rsid w:val="00A76F36"/>
    <w:rsid w:val="00A9010E"/>
    <w:rsid w:val="00A9072D"/>
    <w:rsid w:val="00A940EF"/>
    <w:rsid w:val="00A9726D"/>
    <w:rsid w:val="00AA7326"/>
    <w:rsid w:val="00AB6F4E"/>
    <w:rsid w:val="00AD531B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417C"/>
    <w:rsid w:val="00B86BCD"/>
    <w:rsid w:val="00B86E6F"/>
    <w:rsid w:val="00B91CA1"/>
    <w:rsid w:val="00B92F96"/>
    <w:rsid w:val="00B96060"/>
    <w:rsid w:val="00BA4252"/>
    <w:rsid w:val="00BC21B4"/>
    <w:rsid w:val="00BC232B"/>
    <w:rsid w:val="00BC3BE0"/>
    <w:rsid w:val="00BD2533"/>
    <w:rsid w:val="00BD35AE"/>
    <w:rsid w:val="00BE082E"/>
    <w:rsid w:val="00BE5952"/>
    <w:rsid w:val="00BE6BE6"/>
    <w:rsid w:val="00BF0F10"/>
    <w:rsid w:val="00C108B0"/>
    <w:rsid w:val="00C27C1A"/>
    <w:rsid w:val="00C32E88"/>
    <w:rsid w:val="00C36F18"/>
    <w:rsid w:val="00C37817"/>
    <w:rsid w:val="00C40BE4"/>
    <w:rsid w:val="00C41DE3"/>
    <w:rsid w:val="00C43401"/>
    <w:rsid w:val="00C47206"/>
    <w:rsid w:val="00C77159"/>
    <w:rsid w:val="00C81D80"/>
    <w:rsid w:val="00C9294A"/>
    <w:rsid w:val="00C968AD"/>
    <w:rsid w:val="00CA6394"/>
    <w:rsid w:val="00CB3F12"/>
    <w:rsid w:val="00CB3F30"/>
    <w:rsid w:val="00CB70AD"/>
    <w:rsid w:val="00CD1B92"/>
    <w:rsid w:val="00CE4EFC"/>
    <w:rsid w:val="00CE6CFB"/>
    <w:rsid w:val="00CF1BE7"/>
    <w:rsid w:val="00D1400A"/>
    <w:rsid w:val="00D21D63"/>
    <w:rsid w:val="00D235D0"/>
    <w:rsid w:val="00D31FC2"/>
    <w:rsid w:val="00D40A70"/>
    <w:rsid w:val="00D41DC8"/>
    <w:rsid w:val="00D433AA"/>
    <w:rsid w:val="00D45C98"/>
    <w:rsid w:val="00D53B6F"/>
    <w:rsid w:val="00D54A61"/>
    <w:rsid w:val="00D54DEE"/>
    <w:rsid w:val="00D6006D"/>
    <w:rsid w:val="00D62E8C"/>
    <w:rsid w:val="00D66DFE"/>
    <w:rsid w:val="00D714F5"/>
    <w:rsid w:val="00D72A07"/>
    <w:rsid w:val="00D72E02"/>
    <w:rsid w:val="00D730EF"/>
    <w:rsid w:val="00D7380C"/>
    <w:rsid w:val="00D754C6"/>
    <w:rsid w:val="00D75AAF"/>
    <w:rsid w:val="00DA0F11"/>
    <w:rsid w:val="00DA161D"/>
    <w:rsid w:val="00DA1FBA"/>
    <w:rsid w:val="00DA580A"/>
    <w:rsid w:val="00DB4B5B"/>
    <w:rsid w:val="00DE0773"/>
    <w:rsid w:val="00DE6844"/>
    <w:rsid w:val="00DF112F"/>
    <w:rsid w:val="00DF27F5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83B7C"/>
    <w:rsid w:val="00E902EA"/>
    <w:rsid w:val="00E944BC"/>
    <w:rsid w:val="00E94E79"/>
    <w:rsid w:val="00E96A2B"/>
    <w:rsid w:val="00EA246E"/>
    <w:rsid w:val="00EA259E"/>
    <w:rsid w:val="00EA27AA"/>
    <w:rsid w:val="00EA7A77"/>
    <w:rsid w:val="00EB26BB"/>
    <w:rsid w:val="00EB5B19"/>
    <w:rsid w:val="00EC1995"/>
    <w:rsid w:val="00EC4C86"/>
    <w:rsid w:val="00ED0377"/>
    <w:rsid w:val="00EE2CA3"/>
    <w:rsid w:val="00EE53F7"/>
    <w:rsid w:val="00EF4894"/>
    <w:rsid w:val="00F14176"/>
    <w:rsid w:val="00F158D3"/>
    <w:rsid w:val="00F20F72"/>
    <w:rsid w:val="00F219F1"/>
    <w:rsid w:val="00F30D25"/>
    <w:rsid w:val="00F36FA0"/>
    <w:rsid w:val="00F44822"/>
    <w:rsid w:val="00F47692"/>
    <w:rsid w:val="00F66A1F"/>
    <w:rsid w:val="00F7015A"/>
    <w:rsid w:val="00F7093D"/>
    <w:rsid w:val="00F74A09"/>
    <w:rsid w:val="00F81AE9"/>
    <w:rsid w:val="00F83AD9"/>
    <w:rsid w:val="00F848FB"/>
    <w:rsid w:val="00F86468"/>
    <w:rsid w:val="00F97B0E"/>
    <w:rsid w:val="00FA4D66"/>
    <w:rsid w:val="00FB06A1"/>
    <w:rsid w:val="00FB3DCE"/>
    <w:rsid w:val="00FD6A00"/>
    <w:rsid w:val="00FE1868"/>
    <w:rsid w:val="00FF2249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9678BC0"/>
  <w15:chartTrackingRefBased/>
  <w15:docId w15:val="{C30BED28-8954-4276-98B0-CB09A9A15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LeftAlignment">
    <w:name w:val="LeftAlignment"/>
    <w:basedOn w:val="Normal"/>
    <w:link w:val="LeftAlignmentChar"/>
    <w:qFormat/>
    <w:rsid w:val="00BA4252"/>
    <w:pPr>
      <w:spacing w:after="0"/>
    </w:pPr>
    <w:rPr>
      <w:rFonts w:ascii="Segoe UI" w:eastAsiaTheme="minorEastAsia" w:hAnsi="Segoe UI" w:cs="Segoe UI"/>
      <w:sz w:val="14"/>
      <w:szCs w:val="14"/>
    </w:rPr>
  </w:style>
  <w:style w:type="character" w:customStyle="1" w:styleId="LeftAlignmentChar">
    <w:name w:val="LeftAlignment Char"/>
    <w:basedOn w:val="DefaultParagraphFont"/>
    <w:link w:val="LeftAlignment"/>
    <w:rsid w:val="00BA4252"/>
    <w:rPr>
      <w:rFonts w:ascii="Segoe UI" w:eastAsiaTheme="minorEastAsia" w:hAnsi="Segoe UI" w:cs="Segoe UI"/>
      <w:sz w:val="14"/>
      <w:szCs w:val="14"/>
    </w:rPr>
  </w:style>
  <w:style w:type="paragraph" w:customStyle="1" w:styleId="RightAlignmentNormal">
    <w:name w:val="RightAlignmentNormal"/>
    <w:basedOn w:val="Normal"/>
    <w:link w:val="RightAlignmentNormalChar"/>
    <w:qFormat/>
    <w:rsid w:val="00BA4252"/>
    <w:pPr>
      <w:spacing w:after="0"/>
      <w:jc w:val="right"/>
    </w:pPr>
    <w:rPr>
      <w:rFonts w:ascii="Segoe UI" w:eastAsiaTheme="minorEastAsia" w:hAnsi="Segoe UI" w:cs="Segoe UI"/>
      <w:sz w:val="14"/>
      <w:szCs w:val="14"/>
    </w:rPr>
  </w:style>
  <w:style w:type="character" w:customStyle="1" w:styleId="RightAlignmentNormalChar">
    <w:name w:val="RightAlignmentNormal Char"/>
    <w:basedOn w:val="DefaultParagraphFont"/>
    <w:link w:val="RightAlignmentNormal"/>
    <w:rsid w:val="00BA4252"/>
    <w:rPr>
      <w:rFonts w:ascii="Segoe UI" w:eastAsiaTheme="minorEastAsia" w:hAnsi="Segoe UI" w:cs="Segoe UI"/>
      <w:sz w:val="14"/>
      <w:szCs w:val="14"/>
    </w:rPr>
  </w:style>
  <w:style w:type="paragraph" w:styleId="ListParagraph">
    <w:name w:val="List Paragraph"/>
    <w:basedOn w:val="Normal"/>
    <w:uiPriority w:val="34"/>
    <w:qFormat/>
    <w:rsid w:val="008663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2A1CFD-20BF-4F9F-8464-007A11D09670}"/>
      </w:docPartPr>
      <w:docPartBody>
        <w:p w:rsidR="005C545E" w:rsidRDefault="002210C8">
          <w:r w:rsidRPr="00E5431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69B31B5E9C14C35B691D9833444F2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BEF9BB-9AFD-4C26-9604-02601A8A49D2}"/>
      </w:docPartPr>
      <w:docPartBody>
        <w:p w:rsidR="004E722D" w:rsidRDefault="00253A8A" w:rsidP="00253A8A">
          <w:pPr>
            <w:pStyle w:val="F69B31B5E9C14C35B691D9833444F21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F60612E756C4815949CE6D6D7F238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5D8BAA-80D5-426C-97FC-D41F81C778D0}"/>
      </w:docPartPr>
      <w:docPartBody>
        <w:p w:rsidR="004E722D" w:rsidRDefault="00253A8A" w:rsidP="00253A8A">
          <w:pPr>
            <w:pStyle w:val="EF60612E756C4815949CE6D6D7F238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82445ACDEC94DBCBD006B614B119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65636C-41BC-4E03-BD61-04D192710BD2}"/>
      </w:docPartPr>
      <w:docPartBody>
        <w:p w:rsidR="004E722D" w:rsidRDefault="00253A8A" w:rsidP="00253A8A">
          <w:pPr>
            <w:pStyle w:val="282445ACDEC94DBCBD006B614B11903B"/>
          </w:pPr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B72E38BDD5D4FCF987D53E8BBAE18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DF5685-19B4-46AE-8018-F9351668C47E}"/>
      </w:docPartPr>
      <w:docPartBody>
        <w:p w:rsidR="004E722D" w:rsidRDefault="00253A8A" w:rsidP="00253A8A">
          <w:pPr>
            <w:pStyle w:val="3B72E38BDD5D4FCF987D53E8BBAE18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B9846D64E0419287E9C49537EF54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44F57F-075D-456F-9CF4-5AD12EB27138}"/>
      </w:docPartPr>
      <w:docPartBody>
        <w:p w:rsidR="004E722D" w:rsidRDefault="00253A8A" w:rsidP="00253A8A">
          <w:pPr>
            <w:pStyle w:val="6AB9846D64E0419287E9C49537EF54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4810ED49F048C2829B45B65AA518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F6D1C3-886C-4BA8-98CF-DC8D584C35CB}"/>
      </w:docPartPr>
      <w:docPartBody>
        <w:p w:rsidR="004E722D" w:rsidRDefault="00253A8A" w:rsidP="00253A8A">
          <w:pPr>
            <w:pStyle w:val="494810ED49F048C2829B45B65AA518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BD483D2834E25B4B774AC5EF0C8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F08FD5-EA4C-40CD-8FEE-FE99A461D7BC}"/>
      </w:docPartPr>
      <w:docPartBody>
        <w:p w:rsidR="004E722D" w:rsidRDefault="00253A8A" w:rsidP="00253A8A">
          <w:pPr>
            <w:pStyle w:val="8E1BD483D2834E25B4B774AC5EF0C84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9AC7B548A6E47F4BC62E53B31027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FF7F44-0E1C-42A5-B411-7CA2CBD3757B}"/>
      </w:docPartPr>
      <w:docPartBody>
        <w:p w:rsidR="004E722D" w:rsidRDefault="00253A8A" w:rsidP="00253A8A">
          <w:pPr>
            <w:pStyle w:val="E9AC7B548A6E47F4BC62E53B310272A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CA35C92AB743BFBF15D796CCA9E5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499B08-FA60-4F30-A320-3E3D38813FF4}"/>
      </w:docPartPr>
      <w:docPartBody>
        <w:p w:rsidR="004E722D" w:rsidRDefault="00253A8A" w:rsidP="00253A8A">
          <w:pPr>
            <w:pStyle w:val="50CA35C92AB743BFBF15D796CCA9E5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1F0AA11D984E49B9211E9157033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F265D0-304C-477B-BDBE-680EAB55BB60}"/>
      </w:docPartPr>
      <w:docPartBody>
        <w:p w:rsidR="00A76DDC" w:rsidRDefault="00C747F1" w:rsidP="00C747F1">
          <w:pPr>
            <w:pStyle w:val="631F0AA11D984E49B9211E9157033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9CD0E4594AA41CBB7372AAB3ACDD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CE0B79-2917-45D6-A097-8776358A12C8}"/>
      </w:docPartPr>
      <w:docPartBody>
        <w:p w:rsidR="00A76DDC" w:rsidRDefault="00C747F1" w:rsidP="00C747F1">
          <w:pPr>
            <w:pStyle w:val="39CD0E4594AA41CBB7372AAB3ACDD9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95E475269B44069B4BFC330F5A72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2C97CA-0003-4EC3-B2F3-367940F6A1E6}"/>
      </w:docPartPr>
      <w:docPartBody>
        <w:p w:rsidR="00A76DDC" w:rsidRDefault="00C747F1" w:rsidP="00C747F1">
          <w:pPr>
            <w:pStyle w:val="AF95E475269B44069B4BFC330F5A725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31D4761A174C0EB2CEF16CCDC306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5E5E8-56EA-4504-B188-F67AB027A760}"/>
      </w:docPartPr>
      <w:docPartBody>
        <w:p w:rsidR="00A76DDC" w:rsidRDefault="00C747F1" w:rsidP="00C747F1">
          <w:pPr>
            <w:pStyle w:val="9D31D4761A174C0EB2CEF16CCDC306E6"/>
          </w:pPr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DDE9DF111594837A50B3AE9EF8E0A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2AE8FD-8389-4C51-A04A-F2F0B07BB68C}"/>
      </w:docPartPr>
      <w:docPartBody>
        <w:p w:rsidR="00A76DDC" w:rsidRDefault="00C747F1" w:rsidP="00C747F1">
          <w:pPr>
            <w:pStyle w:val="BDDE9DF111594837A50B3AE9EF8E0A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F103E99AC54B67ABBF2451ACBFFB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5DD2A-4BFC-4DFF-8E3F-54371040D65E}"/>
      </w:docPartPr>
      <w:docPartBody>
        <w:p w:rsidR="00A76DDC" w:rsidRDefault="00C747F1" w:rsidP="00C747F1">
          <w:pPr>
            <w:pStyle w:val="F5F103E99AC54B67ABBF2451ACBFFB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A370F0641343779241339F3B5EE6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31C8C8-0B74-42C3-B30B-067594153B68}"/>
      </w:docPartPr>
      <w:docPartBody>
        <w:p w:rsidR="00A76DDC" w:rsidRDefault="00C747F1" w:rsidP="00C747F1">
          <w:pPr>
            <w:pStyle w:val="47A370F0641343779241339F3B5EE687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65ECA"/>
    <w:rsid w:val="00073078"/>
    <w:rsid w:val="000A0213"/>
    <w:rsid w:val="000D675D"/>
    <w:rsid w:val="001024F7"/>
    <w:rsid w:val="00115680"/>
    <w:rsid w:val="00120387"/>
    <w:rsid w:val="00133336"/>
    <w:rsid w:val="001D67E3"/>
    <w:rsid w:val="001D6FE3"/>
    <w:rsid w:val="001F3E73"/>
    <w:rsid w:val="001F6C15"/>
    <w:rsid w:val="00216081"/>
    <w:rsid w:val="002210C8"/>
    <w:rsid w:val="00253A8A"/>
    <w:rsid w:val="00265412"/>
    <w:rsid w:val="0027442B"/>
    <w:rsid w:val="002A6E8F"/>
    <w:rsid w:val="002B2DAF"/>
    <w:rsid w:val="002B3B07"/>
    <w:rsid w:val="002B6532"/>
    <w:rsid w:val="002E22CF"/>
    <w:rsid w:val="002E74CD"/>
    <w:rsid w:val="002F6AA1"/>
    <w:rsid w:val="003156C4"/>
    <w:rsid w:val="0033272F"/>
    <w:rsid w:val="003370D1"/>
    <w:rsid w:val="003514EE"/>
    <w:rsid w:val="00377866"/>
    <w:rsid w:val="003C12CB"/>
    <w:rsid w:val="003C7212"/>
    <w:rsid w:val="003D1B0C"/>
    <w:rsid w:val="003E037C"/>
    <w:rsid w:val="003F5C4E"/>
    <w:rsid w:val="00401EE8"/>
    <w:rsid w:val="00411696"/>
    <w:rsid w:val="004168F8"/>
    <w:rsid w:val="00416F4B"/>
    <w:rsid w:val="00441283"/>
    <w:rsid w:val="004966EF"/>
    <w:rsid w:val="004B1B99"/>
    <w:rsid w:val="004E722D"/>
    <w:rsid w:val="00505823"/>
    <w:rsid w:val="005073E4"/>
    <w:rsid w:val="00507E0A"/>
    <w:rsid w:val="0054696B"/>
    <w:rsid w:val="00591BD2"/>
    <w:rsid w:val="005B2AA9"/>
    <w:rsid w:val="005C545E"/>
    <w:rsid w:val="005E35BE"/>
    <w:rsid w:val="0070297C"/>
    <w:rsid w:val="00781235"/>
    <w:rsid w:val="00782D89"/>
    <w:rsid w:val="00784F9C"/>
    <w:rsid w:val="007B642D"/>
    <w:rsid w:val="007F03C9"/>
    <w:rsid w:val="007F1293"/>
    <w:rsid w:val="0080614B"/>
    <w:rsid w:val="00817E69"/>
    <w:rsid w:val="00873ED3"/>
    <w:rsid w:val="0089757A"/>
    <w:rsid w:val="008A720C"/>
    <w:rsid w:val="008F752A"/>
    <w:rsid w:val="00916429"/>
    <w:rsid w:val="00920D69"/>
    <w:rsid w:val="00927648"/>
    <w:rsid w:val="00992BAA"/>
    <w:rsid w:val="009A5EC5"/>
    <w:rsid w:val="009C4954"/>
    <w:rsid w:val="009F0468"/>
    <w:rsid w:val="00A01C7A"/>
    <w:rsid w:val="00A103E8"/>
    <w:rsid w:val="00A10449"/>
    <w:rsid w:val="00A20A72"/>
    <w:rsid w:val="00A46F73"/>
    <w:rsid w:val="00A624AE"/>
    <w:rsid w:val="00A76DDC"/>
    <w:rsid w:val="00A9072D"/>
    <w:rsid w:val="00AC48B9"/>
    <w:rsid w:val="00AD7BCB"/>
    <w:rsid w:val="00B06A1E"/>
    <w:rsid w:val="00B5335B"/>
    <w:rsid w:val="00B95809"/>
    <w:rsid w:val="00BD662E"/>
    <w:rsid w:val="00BE082E"/>
    <w:rsid w:val="00BF27CE"/>
    <w:rsid w:val="00C01AC2"/>
    <w:rsid w:val="00C03606"/>
    <w:rsid w:val="00C747F1"/>
    <w:rsid w:val="00C81D80"/>
    <w:rsid w:val="00CB7A61"/>
    <w:rsid w:val="00CB7A74"/>
    <w:rsid w:val="00CC4D9A"/>
    <w:rsid w:val="00CC7327"/>
    <w:rsid w:val="00CD6CA3"/>
    <w:rsid w:val="00CE25E6"/>
    <w:rsid w:val="00D52343"/>
    <w:rsid w:val="00E83B7C"/>
    <w:rsid w:val="00EB2345"/>
    <w:rsid w:val="00F3718A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7F1"/>
    <w:rPr>
      <w:color w:val="808080"/>
    </w:rPr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F69B31B5E9C14C35B691D9833444F212">
    <w:name w:val="F69B31B5E9C14C35B691D9833444F212"/>
    <w:rsid w:val="00253A8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F60612E756C4815949CE6D6D7F23889">
    <w:name w:val="EF60612E756C4815949CE6D6D7F23889"/>
    <w:rsid w:val="00253A8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82445ACDEC94DBCBD006B614B11903B">
    <w:name w:val="282445ACDEC94DBCBD006B614B11903B"/>
    <w:rsid w:val="00253A8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B72E38BDD5D4FCF987D53E8BBAE18B8">
    <w:name w:val="3B72E38BDD5D4FCF987D53E8BBAE18B8"/>
    <w:rsid w:val="00253A8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AB9846D64E0419287E9C49537EF5443">
    <w:name w:val="6AB9846D64E0419287E9C49537EF5443"/>
    <w:rsid w:val="00253A8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94810ED49F048C2829B45B65AA51883">
    <w:name w:val="494810ED49F048C2829B45B65AA51883"/>
    <w:rsid w:val="00253A8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E1BD483D2834E25B4B774AC5EF0C84E">
    <w:name w:val="8E1BD483D2834E25B4B774AC5EF0C84E"/>
    <w:rsid w:val="00253A8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9AC7B548A6E47F4BC62E53B310272AA">
    <w:name w:val="E9AC7B548A6E47F4BC62E53B310272AA"/>
    <w:rsid w:val="00253A8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0CA35C92AB743BFBF15D796CCA9E579">
    <w:name w:val="50CA35C92AB743BFBF15D796CCA9E579"/>
    <w:rsid w:val="00253A8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31F0AA11D984E49B9211E91570331D9">
    <w:name w:val="631F0AA11D984E49B9211E91570331D9"/>
    <w:rsid w:val="00C747F1"/>
    <w:pPr>
      <w:spacing w:line="278" w:lineRule="auto"/>
    </w:pPr>
    <w:rPr>
      <w:kern w:val="2"/>
      <w:sz w:val="24"/>
      <w:szCs w:val="24"/>
      <w:lang w:val="en-GB" w:eastAsia="en-GB"/>
      <w14:ligatures w14:val="standardContextual"/>
    </w:rPr>
  </w:style>
  <w:style w:type="paragraph" w:customStyle="1" w:styleId="39CD0E4594AA41CBB7372AAB3ACDD91F">
    <w:name w:val="39CD0E4594AA41CBB7372AAB3ACDD91F"/>
    <w:rsid w:val="00C747F1"/>
    <w:pPr>
      <w:spacing w:line="278" w:lineRule="auto"/>
    </w:pPr>
    <w:rPr>
      <w:kern w:val="2"/>
      <w:sz w:val="24"/>
      <w:szCs w:val="24"/>
      <w:lang w:val="en-GB" w:eastAsia="en-GB"/>
      <w14:ligatures w14:val="standardContextual"/>
    </w:rPr>
  </w:style>
  <w:style w:type="paragraph" w:customStyle="1" w:styleId="AF95E475269B44069B4BFC330F5A7251">
    <w:name w:val="AF95E475269B44069B4BFC330F5A7251"/>
    <w:rsid w:val="00C747F1"/>
    <w:pPr>
      <w:spacing w:line="278" w:lineRule="auto"/>
    </w:pPr>
    <w:rPr>
      <w:kern w:val="2"/>
      <w:sz w:val="24"/>
      <w:szCs w:val="24"/>
      <w:lang w:val="en-GB" w:eastAsia="en-GB"/>
      <w14:ligatures w14:val="standardContextual"/>
    </w:rPr>
  </w:style>
  <w:style w:type="paragraph" w:customStyle="1" w:styleId="9D31D4761A174C0EB2CEF16CCDC306E6">
    <w:name w:val="9D31D4761A174C0EB2CEF16CCDC306E6"/>
    <w:rsid w:val="00C747F1"/>
    <w:pPr>
      <w:spacing w:line="278" w:lineRule="auto"/>
    </w:pPr>
    <w:rPr>
      <w:kern w:val="2"/>
      <w:sz w:val="24"/>
      <w:szCs w:val="24"/>
      <w:lang w:val="en-GB" w:eastAsia="en-GB"/>
      <w14:ligatures w14:val="standardContextual"/>
    </w:rPr>
  </w:style>
  <w:style w:type="paragraph" w:customStyle="1" w:styleId="BDDE9DF111594837A50B3AE9EF8E0AEC">
    <w:name w:val="BDDE9DF111594837A50B3AE9EF8E0AEC"/>
    <w:rsid w:val="00C747F1"/>
    <w:pPr>
      <w:spacing w:line="278" w:lineRule="auto"/>
    </w:pPr>
    <w:rPr>
      <w:kern w:val="2"/>
      <w:sz w:val="24"/>
      <w:szCs w:val="24"/>
      <w:lang w:val="en-GB" w:eastAsia="en-GB"/>
      <w14:ligatures w14:val="standardContextual"/>
    </w:rPr>
  </w:style>
  <w:style w:type="paragraph" w:customStyle="1" w:styleId="F5F103E99AC54B67ABBF2451ACBFFB27">
    <w:name w:val="F5F103E99AC54B67ABBF2451ACBFFB27"/>
    <w:rsid w:val="00C747F1"/>
    <w:pPr>
      <w:spacing w:line="278" w:lineRule="auto"/>
    </w:pPr>
    <w:rPr>
      <w:kern w:val="2"/>
      <w:sz w:val="24"/>
      <w:szCs w:val="24"/>
      <w:lang w:val="en-GB" w:eastAsia="en-GB"/>
      <w14:ligatures w14:val="standardContextual"/>
    </w:rPr>
  </w:style>
  <w:style w:type="paragraph" w:customStyle="1" w:styleId="47A370F0641343779241339F3B5EE687">
    <w:name w:val="47A370F0641343779241339F3B5EE687"/>
    <w:rsid w:val="00C747F1"/>
    <w:pPr>
      <w:spacing w:line="278" w:lineRule="auto"/>
    </w:pPr>
    <w:rPr>
      <w:kern w:val="2"/>
      <w:sz w:val="24"/>
      <w:szCs w:val="24"/>
      <w:lang w:val="en-GB" w:eastAsia="en-GB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A060CDC-1FF1-4FD9-8A2A-AC9A1F6BEF38}">
  <we:reference id="wa200009156" version="1.0.0.3" store="en-US" storeType="OMEX"/>
  <we:alternateReferences>
    <we:reference id="WA200009156" version="1.0.0.3" store="WA20000915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NavWordReportXmlPart xmlns="urn:microsoft-dynamics-nav/reports/Standard_Sales_Invoice/1306/">
  <BCReportInformation>
    <ReportMetadata>
      <ExtensionId>Extension ID</ExtensionId>
      <ExtensionName>Extension Name</ExtensionName>
      <ExtensionPublisher>Extension Publisher</ExtensionPublisher>
      <ExtensionVersion>Extension Version</ExtensionVersion>
      <ReportId>Report ID</ReportId>
      <ReportName>Report Name</ReportName>
      <AboutThisReportTitle>About This Report Title</AboutThisReportTitle>
      <AboutThisReportText>About This Report Text</AboutThisReportText>
      <ReportHelpLink>Report Help Link</ReportHelpLink>
    </ReportMetadata>
    <ReportRequest>
      <TenantEntraId>Tenant Entra Id</TenantEntraId>
      <EnvironmentName>Environment Name</EnvironmentName>
      <EnvironmentType>Environment Type</EnvironmentType>
      <CompanyName>Company Name</CompanyName>
      <CompanyDisplayName>Company Display Name</CompanyDisplayName>
      <CompanyId>Company ID</CompanyId>
      <UserName>User Name</UserName>
      <DateAndTime>Date and Time</DateAndTime>
      <Language>Language</Language>
      <FormatRegion>Format Region</FormatRegion>
      <DateTimeValues>
        <Year>Year</Year>
        <MonthNumber>Month Number</MonthNumber>
        <DayNumber>Day Number</DayNumber>
        <Hour>Hour</Hour>
        <Minute>Minute</Minute>
      </DateTimeValues>
    </ReportRequest>
  </BCReportInformation>
  <Header>
    <BilledTo_Lbl>BilledTo_Lbl</BilledTo_Lbl>
    <BillToContactEmail>BillToContactEmail</BillToContactEmail>
    <BillToContactEmailLbl>BillToContactEmailLbl</BillToContactEmailLbl>
    <BillToContactMobilePhoneNo>BillToContactMobilePhoneNo</BillToContactMobilePhoneNo>
    <BillToContactMobilePhoneNoLbl>BillToContactMobilePhoneNoLbl</BillToContactMobilePhoneNoLbl>
    <BillToContactPhoneNo>BillToContactPhoneNo</BillToContactPhoneNo>
    <BillToContactPhoneNoLbl>BillToContactPhoneNoLbl</BillToContactPhoneNoLbl>
    <BilltoCustomerNo_Lbl>BilltoCustomerNo_Lbl</BilltoCustomerNo_Lbl>
    <BilltoCustumerNo>BilltoCustumerNo</BilltoCustumerNo>
    <ChecksPayable_Lbl>ChecksPayable_Lbl</ChecksPayable_Lbl>
    <CompanyAddress1>CompanyAddress1</CompanyAddress1>
    <CompanyAddress2>CompanyAddress2</CompanyAddress2>
    <CompanyAddress3>CompanyAddress3</CompanyAddress3>
    <CompanyAddress4>CompanyAddress4</CompanyAddress4>
    <CompanyAddress5>CompanyAddress5</CompanyAddress5>
    <CompanyAddress6>CompanyAddress6</CompanyAddress6>
    <CompanyAddress7>CompanyAddress7</CompanyAddress7>
    <CompanyAddress8>CompanyAddress8</CompanyAddress8>
    <CompanyBankAccountNo>CompanyBankAccountNo</CompanyBankAccountNo>
    <CompanyBankAccountNo_Lbl>CompanyBankAccountNo_Lbl</CompanyBankAccountNo_Lbl>
    <CompanyBankBranchNo>CompanyBankBranchNo</CompanyBankBranchNo>
    <CompanyBankBranchNo_Lbl>CompanyBankBranchNo_Lbl</CompanyBankBranchNo_Lbl>
    <CompanyBankName>CompanyBankName</CompanyBankName>
    <CompanyBankName_Lbl>CompanyBankName_Lbl</CompanyBankName_Lbl>
    <CompanyCustomGiro>CompanyCustomGiro</CompanyCustomGiro>
    <CompanyCustomGiro_Lbl>CompanyCustomGiro_Lbl</CompanyCustomGiro_Lbl>
    <CompanyEMail>CompanyEMail</CompanyEMail>
    <CompanyGiroNo>CompanyGiroNo</CompanyGiroNo>
    <CompanyGiroNo_Lbl>CompanyGiroNo_Lbl</CompanyGiroNo_Lbl>
    <CompanyHomePage>CompanyHomePage</CompanyHomePage>
    <CompanyIBAN>CompanyIBAN</CompanyIBAN>
    <CompanyIBAN_Lbl>CompanyIBAN_Lbl</CompanyIBAN_Lbl>
    <CompanyLegalOffice>CompanyLegalOffice</CompanyLegalOffice>
    <CompanyLegalOffice_Lbl>CompanyLegalOffice_Lbl</CompanyLegalOffice_Lbl>
    <CompanyLegalStatement>CompanyLegalStatement</CompanyLegalStatement>
    <CompanyLogoPosition>CompanyLogoPosition</CompanyLogoPosition>
    <CompanyPhoneNo>CompanyPhoneNo</CompanyPhoneNo>
    <CompanyPhoneNo_Lbl>CompanyPhoneNo_Lbl</CompanyPhoneNo_Lbl>
    <CompanyPicture/>
    <CompanyRegistrationNumber>CompanyRegistrationNumber</CompanyRegistrationNumber>
    <CompanyRegistrationNumber_Lbl>CompanyRegistrationNumber_Lbl</CompanyRegistrationNumber_Lbl>
    <CompanySWIFT>CompanySWIFT</CompanySWIFT>
    <CompanySWIFT_Lbl>CompanySWIFT_Lbl</CompanySWIFT_Lbl>
    <CompanyVATRegistrationNo>CompanyVATRegistrationNo</CompanyVATRegistrationNo>
    <CompanyVATRegistrationNo_Lbl>CompanyVATRegistrationNo_Lbl</CompanyVATRegistrationNo_Lbl>
    <CompanyVATRegNo>CompanyVATRegNo</CompanyVATRegNo>
    <CompanyVATRegNo_Lbl>CompanyVATRegNo_Lbl</CompanyVATRegNo_Lbl>
    <Contact_Lbl>Contact_Lbl</Contact_Lbl>
    <Copy_Lbl>Copy_Lbl</Copy_Lbl>
    <CustomerAddress1>CustomerAddress1</CustomerAddress1>
    <CustomerAddress2>CustomerAddress2</CustomerAddress2>
    <CustomerAddress3>CustomerAddress3</CustomerAddress3>
    <CustomerAddress4>CustomerAddress4</CustomerAddress4>
    <CustomerAddress5>CustomerAddress5</CustomerAddress5>
    <CustomerAddress6>CustomerAddress6</CustomerAddress6>
    <CustomerAddress7>CustomerAddress7</CustomerAddress7>
    <CustomerAddress8>CustomerAddress8</CustomerAddress8>
    <CustomerPONumber>CustomerPONumber</CustomerPONumber>
    <CustomerPONumber_Lbl>CustomerPONumber_Lbl</CustomerPONumber_Lbl>
    <CustomerPostalBarCode>CustomerPostalBarCode</CustomerPostalBarCode>
    <DisplayAdditionalFeeNote>DisplayAdditionalFeeNote</DisplayAdditionalFeeNote>
    <DisplayAssemblyLines>DisplayAssemblyLines</DisplayAssemblyLines>
    <DocumentDate>DocumentDate</DocumentDate>
    <DocumentDate_Lbl>DocumentDate_Lbl</DocumentDate_Lbl>
    <DocumentNo>DocumentNo</DocumentNo>
    <DocumentNo_Lbl>DocumentNo_Lbl</DocumentNo_Lbl>
    <DocumentTitle_Lbl>DocumentTitle_Lbl</DocumentTitle_Lbl>
    <DueDate>DueDate</DueDate>
    <DueDate_Lbl>DueDate_Lbl</DueDate_Lbl>
    <EMail_Header_Lbl>EMail_Header_Lbl</EMail_Header_Lbl>
    <ExchangeRateAsText>ExchangeRateAsText</ExchangeRateAsText>
    <ExternalDocumentNo>ExternalDocumentNo</ExternalDocumentNo>
    <ExternalDocumentNo_Lbl>ExternalDocumentNo_Lbl</ExternalDocumentNo_Lbl>
    <From_Lbl>From_Lbl</From_Lbl>
    <GlobalLocationNumber>GlobalLocationNumber</GlobalLocationNumber>
    <GlobalLocationNumber_Lbl>GlobalLocationNumber_Lbl</GlobalLocationNumber_Lbl>
    <HomePage_Lbl>HomePage_Lbl</HomePage_Lbl>
    <InvoiceDiscountAmount_Lbl>InvoiceDiscountAmount_Lbl</InvoiceDiscountAmount_Lbl>
    <InvoiceDiscountBaseAmount_Lbl>InvoiceDiscountBaseAmount_Lbl</InvoiceDiscountBaseAmount_Lbl>
    <LegalEntityType>LegalEntityType</LegalEntityType>
    <LegalEntityType_Lbl>LegalEntityType_Lbl</LegalEntityType_Lbl>
    <LineAmountAfterInvoiceDiscount_Lbl>LineAmountAfterInvoiceDiscount_Lbl</LineAmountAfterInvoiceDiscount_Lbl>
    <LocalCurrency_Lbl>LocalCurrency_Lbl</LocalCurrency_Lbl>
    <MNBCustomerAddress1>MNBCustomerAddress1</MNBCustomerAddress1>
    <MNBCustomerAddress2>MNBCustomerAddress2</MNBCustomerAddress2>
    <MNBCustomerAddress3>MNBCustomerAddress3</MNBCustomerAddress3>
    <MNBCustomerAddress4>MNBCustomerAddress4</MNBCustomerAddress4>
    <MNBCustomerAddress5>MNBCustomerAddress5</MNBCustomerAddress5>
    <MNBCustomerAddress6>MNBCustomerAddress6</MNBCustomerAddress6>
    <MNBCustomerAddress7>MNBCustomerAddress7</MNBCustomerAddress7>
    <MNBCustomerAddress8>MNBCustomerAddress8</MNBCustomerAddress8>
    <MNBCustomerAddress9>MNBCustomerAddress9</MNBCustomerAddress9>
    <OrderDate>OrderDate</OrderDate>
    <OrderDate_Lbl>OrderDate_Lbl</OrderDate_Lbl>
    <OrderNo>OrderNo</OrderNo>
    <OrderNo_Lbl>OrderNo_Lbl</OrderNo_Lbl>
    <PackageTrackingNo>PackageTrackingNo</PackageTrackingNo>
    <PackageTrackingNo_Lbl>PackageTrackingNo_Lbl</PackageTrackingNo_Lbl>
    <Page_Lbl>Page_Lbl</Page_Lbl>
    <PaymentInstructions_Txt>PaymentInstructions_Txt</PaymentInstructions_Txt>
    <PaymentMethodDescription>PaymentMethodDescription</PaymentMethodDescription>
    <PaymentMethodDescription_Lbl>PaymentMethodDescription_Lbl</PaymentMethodDescription_Lbl>
    <PaymentReference>PaymentReference</PaymentReference>
    <PaymentReference_Lbl>PaymentReference_Lbl</PaymentReference_Lbl>
    <PaymentTermsDescription>PaymentTermsDescription</PaymentTermsDescription>
    <PaymentTermsDescription_Lbl>PaymentTermsDescription_Lbl</PaymentTermsDescription_Lbl>
    <PricesIncludingVAT>PricesIncludingVAT</PricesIncludingVAT>
    <PricesIncludingVATYesNo>PricesIncludingVATYesNo</PricesIncludingVATYesNo>
    <PricesIncludingVAT_Lbl>PricesIncludingVAT_Lbl</PricesIncludingVAT_Lbl>
    <Questions_Lbl>Questions_Lbl</Questions_Lbl>
    <RemainingAmount>RemainingAmount</RemainingAmount>
    <RemainingAmountText>RemainingAmountText</RemainingAmountText>
    <SalesInvoiceLineDiscount_Lbl>SalesInvoiceLineDiscount_Lbl</SalesInvoiceLineDiscount_Lbl>
    <SalesPersonBlank_Lbl>SalesPersonBlank_Lbl</SalesPersonBlank_Lbl>
    <SalesPersonName>SalesPersonName</SalesPersonName>
    <SalesPerson_Lbl>SalesPerson_Lbl</SalesPerson_Lbl>
    <SellToContactEmail>SellToContactEmail</SellToContactEmail>
    <SellToContactEmailLbl>SellToContactEmailLbl</SellToContactEmailLbl>
    <SellToContactMobilePhoneNo>SellToContactMobilePhoneNo</SellToContactMobilePhoneNo>
    <SellToContactMobilePhoneNoLbl>SellToContactMobilePhoneNoLbl</SellToContactMobilePhoneNoLbl>
    <SellToContactPhoneNo>SellToContactPhoneNo</SellToContactPhoneNo>
    <SellToContactPhoneNoLbl>SellToContactPhoneNoLbl</SellToContactPhoneNoLbl>
    <SelltoCustomerNo>SelltoCustomerNo</SelltoCustomerNo>
    <SelltoCustomerNo_Lbl>SelltoCustomerNo_Lbl</SelltoCustomerNo_Lbl>
    <SellToFaxNo>SellToFaxNo</SellToFaxNo>
    <SellToPhoneNo>SellToPhoneNo</SellToPhoneNo>
    <ShipmentDate>ShipmentDate</ShipmentDate>
    <ShipmentDate_Lbl>ShipmentDate_Lbl</ShipmentDate_Lbl>
    <ShipmentMethodDescription>ShipmentMethodDescription</ShipmentMethodDescription>
    <ShipmentMethodDescription_Lbl>ShipmentMethodDescription_Lbl</ShipmentMethodDescription_Lbl>
    <Shipment_Lbl>Shipment_Lbl</Shipment_Lbl>
    <ShippingAgentCode>ShippingAgentCode</ShippingAgentCode>
    <ShippingAgentCode_Lbl>ShippingAgentCode_Lbl</ShippingAgentCode_Lbl>
    <ShipToAddress1>ShipToAddress1</ShipToAddress1>
    <ShipToAddress2>ShipToAddress2</ShipToAddress2>
    <ShipToAddress3>ShipToAddress3</ShipToAddress3>
    <ShipToAddress4>ShipToAddress4</ShipToAddress4>
    <ShipToAddress5>ShipToAddress5</ShipToAddress5>
    <ShipToAddress6>ShipToAddress6</ShipToAddress6>
    <ShipToAddress7>ShipToAddress7</ShipToAddress7>
    <ShipToAddress8>ShipToAddress8</ShipToAddress8>
    <ShipToAddress_Lbl>ShipToAddress_Lbl</ShipToAddress_Lbl>
    <ShipToPhoneNo>ShipToPhoneNo</ShipToPhoneNo>
    <ShowShippingAddress>ShowShippingAddress</ShowShippingAddress>
    <ShowWorkDescription>ShowWorkDescription</ShowWorkDescription>
    <Subtotal_Lbl>Subtotal_Lbl</Subtotal_Lbl>
    <Thanks_Lbl>Thanks_Lbl</Thanks_Lbl>
    <Total_Lbl>Total_Lbl</Total_Lbl>
    <VATAmountSpecification_Lbl>VATAmountSpecification_Lbl</VATAmountSpecification_Lbl>
    <VATAmount_Lbl>VATAmount_Lbl</VATAmount_Lbl>
    <VATBase_Lbl>VATBase_Lbl</VATBase_Lbl>
    <VATClauses_Lbl>VATClauses_Lbl</VATClauses_Lbl>
    <VATClause_Lbl>VATClause_Lbl</VATClause_Lbl>
    <VATIdentifier_Lbl>VATIdentifier_Lbl</VATIdentifier_Lbl>
    <VATPercentage_Lbl>VATPercentage_Lbl</VATPercentage_Lbl>
    <VATRegistrationNo>VATRegistrationNo</VATRegistrationNo>
    <VATRegistrationNo_Lbl>VATRegistrationNo_Lbl</VATRegistrationNo_Lbl>
    <YourDocumentTitle_Lbl>YourDocumentTitle_Lbl</YourDocumentTitle_Lbl>
    <YourReference_Header>YourReference_Header</YourReference_Header>
    <YourReference_Header_Lbl>YourReference_Header_Lbl</YourReference_Header_Lbl>
    <Line>
      <AmountExcludingVAT_Line>AmountExcludingVAT_Line</AmountExcludingVAT_Line>
      <AmountExcludingVAT_Line_Lbl>AmountExcludingVAT_Line_Lbl</AmountExcludingVAT_Line_Lbl>
      <AmountIncludingVAT_Line>AmountIncludingVAT_Line</AmountIncludingVAT_Line>
      <AmountIncludingVAT_Line_Lbl>AmountIncludingVAT_Line_Lbl</AmountIncludingVAT_Line_Lbl>
      <Description_Line>Description_Line</Description_Line>
      <Description_Line_Lbl>Description_Line_Lbl</Description_Line_Lbl>
      <ItemNo_Line>ItemNo_Line</ItemNo_Line>
      <ItemNo_Line_Lbl>ItemNo_Line_Lbl</ItemNo_Line_Lbl>
      <ItemReferenceNo_Line>ItemReferenceNo_Line</ItemReferenceNo_Line>
      <ItemReferenceNo_Line_Lbl>ItemReferenceNo_Line_Lbl</ItemReferenceNo_Line_Lbl>
      <JobNo>JobNo</JobNo>
      <JobNo_Lbl>JobNo_Lbl</JobNo_Lbl>
      <JobTaskDescription>JobTaskDescription</JobTaskDescription>
      <JobTaskDesc_Lbl>JobTaskDesc_Lbl</JobTaskDesc_Lbl>
      <JobTaskNo>JobTaskNo</JobTaskNo>
      <JobTaskNo_Lbl>JobTaskNo_Lbl</JobTaskNo_Lbl>
      <LineAmount_Lbl>LineAmount_Lbl</LineAmount_Lbl>
      <LineAmount_Line>LineAmount_Line</LineAmount_Line>
      <LineAmount_Line_Lbl>LineAmount_Line_Lbl</LineAmount_Line_Lbl>
      <LineDiscountPercentText_Line>LineDiscountPercentText_Line</LineDiscountPercentText_Line>
      <LineDiscountPercent_Line>LineDiscountPercent_Line</LineDiscountPercent_Line>
      <LineNo_Line>LineNo_Line</LineNo_Line>
      <PricePer_Lbl>PricePer_Lbl</PricePer_Lbl>
      <Price_Lbl>Price_Lbl</Price_Lbl>
      <Qty_Lbl>Qty_Lbl</Qty_Lbl>
      <Quantity_Line>Quantity_Line</Quantity_Line>
      <Quantity_Line_Lbl>Quantity_Line_Lbl</Quantity_Line_Lbl>
      <Quantity_Line_Lbl2>Quantity_Line_Lbl2</Quantity_Line_Lbl2>
      <ShipmentDate_Line>ShipmentDate_Line</ShipmentDate_Line>
      <ShipmentDate_Line_Lbl>ShipmentDate_Line_Lbl</ShipmentDate_Line_Lbl>
      <TransHeaderAmount>TransHeaderAmount</TransHeaderAmount>
      <Type_Line>Type_Line</Type_Line>
      <UnitOfMeasure>UnitOfMeasure</UnitOfMeasure>
      <UnitOfMeasure_Lbl>UnitOfMeasure_Lbl</UnitOfMeasure_Lbl>
      <UnitPrice>UnitPrice</UnitPrice>
      <UnitPrice_Lbl>UnitPrice_Lbl</UnitPrice_Lbl>
      <UnitPrice_Lbl2>UnitPrice_Lbl2</UnitPrice_Lbl2>
      <Unit_Lbl>Unit_Lbl</Unit_Lbl>
      <VATIdentifier_Line>VATIdentifier_Line</VATIdentifier_Line>
      <VATIdentifier_Line_Lbl>VATIdentifier_Line_Lbl</VATIdentifier_Line_Lbl>
      <VATPct_Line>VATPct_Line</VATPct_Line>
      <VATPct_Line_Lbl>VATPct_Line_Lbl</VATPct_Line_Lbl>
      <ShipmentLine>
        <DocumentNo_ShipmentLine>DocumentNo_ShipmentLine</DocumentNo_ShipmentLine>
        <PostingDate_ShipmentLine>PostingDate_ShipmentLine</PostingDate_ShipmentLine>
        <PostingDate_ShipmentLine_Lbl>PostingDate_ShipmentLine_Lbl</PostingDate_ShipmentLine_Lbl>
        <Quantity_ShipmentLine>Quantity_ShipmentLine</Quantity_ShipmentLine>
        <Quantity_ShipmentLine_Lbl>Quantity_ShipmentLine_Lbl</Quantity_ShipmentLine_Lbl>
      </ShipmentLine>
      <AssemblyLine>
        <Description_AssemblyLine>Description_AssemblyLine</Description_AssemblyLine>
        <LineNo_AssemblyLine>LineNo_AssemblyLine</LineNo_AssemblyLine>
        <Quantity_AssemblyLine>Quantity_AssemblyLine</Quantity_AssemblyLine>
        <UnitOfMeasure_AssemblyLine>UnitOfMeasure_AssemblyLine</UnitOfMeasure_AssemblyLine>
        <VariantCode_AssemblyLine>VariantCode_AssemblyLine</VariantCode_AssemblyLine>
      </AssemblyLine>
    </Line>
    <WorkDescriptionLines>
      <WorkDescriptionLine>WorkDescriptionLine</WorkDescriptionLine>
      <WorkDescriptionLineNumber>WorkDescriptionLineNumber</WorkDescriptionLineNumber>
    </WorkDescriptionLines>
    <VATAmountLine>
      <InvoiceDiscountAmount_VATAmountLine>InvoiceDiscountAmount_VATAmountLine</InvoiceDiscountAmount_VATAmountLine>
      <InvoiceDiscountAmount_VATAmountLine_Lbl>InvoiceDiscountAmount_VATAmountLine_Lbl</InvoiceDiscountAmount_VATAmountLine_Lbl>
      <InvoiceDiscountBaseAmount_VATAmountLine>InvoiceDiscountBaseAmount_VATAmountLine</InvoiceDiscountBaseAmount_VATAmountLine>
      <InvoiceDiscountBaseAmount_VATAmountLine_Lbl>InvoiceDiscountBaseAmount_VATAmountLine_Lbl</InvoiceDiscountBaseAmount_VATAmountLine_Lbl>
      <LineAmount_VatAmountLine>LineAmount_VatAmountLine</LineAmount_VatAmountLine>
      <LineAmount_VatAmountLine_Lbl>LineAmount_VatAmountLine_Lbl</LineAmount_VatAmountLine_Lbl>
      <NoOfVATIdentifiers>NoOfVATIdentifiers</NoOfVATIdentifiers>
      <VATAmountLCY_VATAmountLine>VATAmountLCY_VATAmountLine</VATAmountLCY_VATAmountLine>
      <VATAmountLCY_VATAmountLine_Lbl>VATAmountLCY_VATAmountLine_Lbl</VATAmountLCY_VATAmountLine_Lbl>
      <VATAmount_VatAmountLine>VATAmount_VatAmountLine</VATAmount_VatAmountLine>
      <VATAmount_VatAmountLine_Lbl>VATAmount_VatAmountLine_Lbl</VATAmount_VatAmountLine_Lbl>
      <VATBaseLCY_VATAmountLine>VATBaseLCY_VATAmountLine</VATBaseLCY_VATAmountLine>
      <VATBaseLCY_VATAmountLine_Lbl>VATBaseLCY_VATAmountLine_Lbl</VATBaseLCY_VATAmountLine_Lbl>
      <VATBase_VatAmountLine>VATBase_VatAmountLine</VATBase_VatAmountLine>
      <VATBase_VatAmountLine_Lbl>VATBase_VatAmountLine_Lbl</VATBase_VatAmountLine_Lbl>
      <VATIdentifier_VatAmountLine>VATIdentifier_VatAmountLine</VATIdentifier_VatAmountLine>
      <VATIdentifier_VatAmountLine_Lbl>VATIdentifier_VatAmountLine_Lbl</VATIdentifier_VatAmountLine_Lbl>
      <VATPct_VatAmountLine>VATPct_VatAmountLine</VATPct_VatAmountLine>
      <VATPct_VatAmountLine_Lbl>VATPct_VatAmountLine_Lbl</VATPct_VatAmountLine_Lbl>
    </VATAmountLine>
    <VATClauseLine>
      <Code_VATClauseLine>Code_VATClauseLine</Code_VATClauseLine>
      <Code_VATClauseLine_Lbl>Code_VATClauseLine_Lbl</Code_VATClauseLine_Lbl>
      <Description2_VATClauseLine>Description2_VATClauseLine</Description2_VATClauseLine>
      <Description_VATClauseLine>Description_VATClauseLine</Description_VATClauseLine>
      <NoOfVATClauses>NoOfVATClauses</NoOfVATClauses>
      <VATAmount_VATClauseLine>VATAmount_VATClauseLine</VATAmount_VATClauseLine>
      <VATIdentifier_VATClauseLine>VATIdentifier_VATClauseLine</VATIdentifier_VATClauseLine>
    </VATClauseLine>
    <ReportTotalsLine>
      <AmountFormatted_ReportTotalsLine>AmountFormatted_ReportTotalsLine</AmountFormatted_ReportTotalsLine>
      <Amount_ReportTotalsLine>Amount_ReportTotalsLine</Amount_ReportTotalsLine>
      <Description_ReportTotalsLine>Description_ReportTotalsLine</Description_ReportTotalsLine>
      <FontBold_ReportTotalsLine>FontBold_ReportTotalsLine</FontBold_ReportTotalsLine>
      <FontUnderline_ReportTotalsLine>FontUnderline_ReportTotalsLine</FontUnderline_ReportTotalsLine>
    </ReportTotalsLine>
    <USReportTotalsLine>
      <AmountFormatted_USReportTotalsLine>AmountFormatted_USReportTotalsLine</AmountFormatted_USReportTotalsLine>
      <Amount_USReportTotalsLine>Amount_USReportTotalsLine</Amount_USReportTotalsLine>
      <Description_USReportTotalsLine>Description_USReportTotalsLine</Description_USReportTotalsLine>
      <FontBold_USReportTotalsLine>FontBold_USReportTotalsLine</FontBold_USReportTotalsLine>
      <FontUnderline_USReportTotalsLine>FontUnderline_USReportTotalsLine</FontUnderline_USReportTotalsLine>
    </USReportTotalsLine>
    <LineFee>
      <LineFeeCaptionText>LineFeeCaptionText</LineFeeCaptionText>
    </LineFee>
    <PaymentReportingArgument>
      <PaymentServiceLogo/>
      <PaymentServiceLogo_Url>PaymentServiceLogo_Url</PaymentServiceLogo_Url>
      <PaymentServiceLogo_UrlText>PaymentServiceLogo_UrlText</PaymentServiceLogo_UrlText>
      <PaymentServiceText_Url>PaymentServiceText_Url</PaymentServiceText_Url>
      <PaymentServiceText_UrlText>PaymentServiceText_UrlText</PaymentServiceText_UrlText>
    </PaymentReportingArgument>
    <LeftHeader>
      <LeftHeaderName>LeftHeaderName</LeftHeaderName>
      <LeftHeaderValue>LeftHeaderValue</LeftHeaderValue>
    </LeftHeader>
    <RightHeader>
      <RightHeaderName>RightHeaderName</RightHeaderName>
      <RightHeaderValue>RightHeaderValue</RightHeaderValue>
    </RightHeader>
    <LetterText>
      <BodyText>BodyText</BodyText>
      <ClosingText>ClosingText</ClosingText>
      <GreetingText>GreetingText</GreetingText>
      <PmtDiscText>PmtDiscText</PmtDiscText>
    </LetterText>
    <Totals>
      <AmountExemptFromSalesTax>AmountExemptFromSalesTax</AmountExemptFromSalesTax>
      <AmountExemptFromSalesTaxLbl>AmountExemptFromSalesTaxLbl</AmountExemptFromSalesTaxLbl>
      <AmountSubjectToSalesTax>AmountSubjectToSalesTax</AmountSubjectToSalesTax>
      <AmountSubjectToSalesTaxLbl>AmountSubjectToSalesTaxLbl</AmountSubjectToSalesTaxLbl>
      <CurrencyCode>CurrencyCode</CurrencyCode>
      <CurrencySymbol>CurrencySymbol</CurrencySymbol>
      <TotalAmountExclInclVAT>TotalAmountExclInclVAT</TotalAmountExclInclVAT>
      <TotalAmountExclInclVATText>TotalAmountExclInclVATText</TotalAmountExclInclVATText>
      <TotalAmountIncludingVAT>TotalAmountIncludingVAT</TotalAmountIncludingVAT>
      <TotalExcludingVATText>TotalExcludingVATText</TotalExcludingVATText>
      <TotalIncludingVATText>TotalIncludingVATText</TotalIncludingVATText>
      <TotalInvoiceDiscountAmount>TotalInvoiceDiscountAmount</TotalInvoiceDiscountAmount>
      <TotalNetAmount>TotalNetAmount</TotalNetAmount>
      <TotalPaymentDiscountOnVAT>TotalPaymentDiscountOnVAT</TotalPaymentDiscountOnVAT>
      <TotalSubTotal>TotalSubTotal</TotalSubTotal>
      <TotalSubTotalMinusInvoiceDiscount>TotalSubTotalMinusInvoiceDiscount</TotalSubTotalMinusInvoiceDiscount>
      <TotalText>TotalText</TotalText>
      <TotalVATAmount>TotalVATAmount</TotalVATAmount>
      <TotalVATAmountLCY>TotalVATAmountLCY</TotalVATAmountLCY>
      <TotalVATAmountText>TotalVATAmountText</TotalVATAmountText>
      <TotalVATBaseLCY>TotalVATBaseLCY</TotalVATBaseLCY>
    </Totals>
  </Header>
</NavWordReportXmlPart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A6226-6056-400F-ADDA-E1ADA7C08250}">
  <ds:schemaRefs>
    <ds:schemaRef ds:uri="urn:microsoft-dynamics-nav/reports/Standard_Sales_Invoice/1306/"/>
  </ds:schemaRefs>
</ds:datastoreItem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40</TotalTime>
  <Pages>1</Pages>
  <Words>49</Words>
  <Characters>707</Characters>
  <Application>Microsoft Office Word</Application>
  <DocSecurity>0</DocSecurity>
  <Lines>101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Radoslaw Miernik</cp:lastModifiedBy>
  <cp:revision>20</cp:revision>
  <dcterms:created xsi:type="dcterms:W3CDTF">2025-01-21T20:52:00Z</dcterms:created>
  <dcterms:modified xsi:type="dcterms:W3CDTF">2025-09-09T21:08:00Z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166c2028239abf8c3b8887980b838504ce7a3d0da9e4445081bfc055e290164f</vt:lpwstr>
  </property>
</Properties>
</file>