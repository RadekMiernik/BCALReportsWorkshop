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rPr>
              <w:color w:val="5B9BD5" w:themeColor="accent1"/>
            </w:r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rPr>
              <w:color w:val="5B9BD5" w:themeColor="accent1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rPr>
              <w:color w:val="5B9BD5" w:themeColor="accent1"/>
            </w:r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PricesInclVAT_PurchHeader_Lbl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CompanyVATRegistrationNo_Lbl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rPr>
              <w:color w:val="5B9BD5" w:themeColor="accent1"/>
            </w:r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 w:rsidRPr="00842DC7">
                  <w:rPr>
                    <w:color w:val="5B9BD5" w:themeColor="accent1"/>
                  </w:rP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767" w:type="dxa"/>
        <w:tblLayout w:type="fixed"/>
        <w:tblLook w:val="04A0" w:firstRow="1" w:lastRow="0" w:firstColumn="1" w:lastColumn="0" w:noHBand="0" w:noVBand="1"/>
      </w:tblPr>
      <w:tblGrid>
        <w:gridCol w:w="994"/>
        <w:gridCol w:w="2601"/>
        <w:gridCol w:w="1080"/>
        <w:gridCol w:w="1080"/>
        <w:gridCol w:w="994"/>
        <w:gridCol w:w="1282"/>
        <w:gridCol w:w="1368"/>
        <w:gridCol w:w="1368"/>
      </w:tblGrid>
      <w:tr w:rsidR="00BF1282" w:rsidTr="00BF1282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1A6513E3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2601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32B8B139" w14:textId="77777777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1080" w:type="dxa"/>
            <w:shd w:val="clear" w:color="auto" w:fill="5B9BD5" w:themeFill="accent1"/>
          </w:tcPr>
          <w:p w:rsidR="00BF1282" w:rsidP="007A2170" w:rsidRDefault="00BF1282" w14:paraId="2FB1A072" w14:textId="77777777">
            <w:pPr>
              <w:pStyle w:val="Heading1"/>
              <w:jc w:val="right"/>
            </w:pPr>
          </w:p>
        </w:tc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7273B5AA" w14:textId="2BAD3AB3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5C0D326B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shd w:val="clear" w:color="auto" w:fill="5B9BD5" w:themeFill="accent1"/>
                <w:vAlign w:val="bottom"/>
              </w:tcPr>
              <w:p w:rsidR="00BF1282" w:rsidP="007A2170" w:rsidRDefault="00BF1282" w14:paraId="01540FDC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10F12E5C" w14:textId="27996F9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4BCFC81AB834CA78FA9C6137A912AFA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shd w:val="clear" w:color="auto" w:fill="5B9BD5" w:themeFill="accent1"/>
                <w:vAlign w:val="bottom"/>
              </w:tcPr>
              <w:p w:rsidRPr="007A2170" w:rsidR="00BF1282" w:rsidP="006E60E9" w:rsidRDefault="00BF1282" w14:paraId="0F8C452F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BF1282" w:rsidTr="00BF1282" w14:paraId="5F606CF2" w14:textId="77777777">
        <w:trPr>
          <w:trHeight w:val="144" w:hRule="exact"/>
        </w:trPr>
        <w:tc>
          <w:tcPr>
            <w:tcW w:w="994" w:type="dxa"/>
            <w:vAlign w:val="bottom"/>
          </w:tcPr>
          <w:p w:rsidR="00BF1282" w:rsidP="007A2170" w:rsidRDefault="00BF1282" w14:paraId="20EC7AEF" w14:textId="77777777">
            <w:pPr>
              <w:pStyle w:val="Heading1"/>
            </w:pPr>
          </w:p>
        </w:tc>
        <w:tc>
          <w:tcPr>
            <w:tcW w:w="2601" w:type="dxa"/>
            <w:vAlign w:val="bottom"/>
          </w:tcPr>
          <w:p w:rsidR="00BF1282" w:rsidP="007A2170" w:rsidRDefault="00BF1282" w14:paraId="2B34D9C9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7A2170" w:rsidRDefault="00BF1282" w14:paraId="5C435F91" w14:textId="77777777">
            <w:pPr>
              <w:pStyle w:val="Heading1"/>
              <w:jc w:val="right"/>
            </w:pPr>
          </w:p>
        </w:tc>
        <w:tc>
          <w:tcPr>
            <w:tcW w:w="1080" w:type="dxa"/>
            <w:vAlign w:val="bottom"/>
          </w:tcPr>
          <w:p w:rsidR="00BF1282" w:rsidP="007A2170" w:rsidRDefault="00BF1282" w14:paraId="2593C3A2" w14:textId="4C6510D3">
            <w:pPr>
              <w:pStyle w:val="Heading1"/>
              <w:jc w:val="right"/>
            </w:pPr>
          </w:p>
        </w:tc>
        <w:tc>
          <w:tcPr>
            <w:tcW w:w="994" w:type="dxa"/>
            <w:vAlign w:val="bottom"/>
          </w:tcPr>
          <w:p w:rsidR="00BF1282" w:rsidP="007A2170" w:rsidRDefault="00BF1282" w14:paraId="30C4E43F" w14:textId="77777777">
            <w:pPr>
              <w:pStyle w:val="Heading1"/>
            </w:pPr>
          </w:p>
        </w:tc>
        <w:tc>
          <w:tcPr>
            <w:tcW w:w="1282" w:type="dxa"/>
            <w:vAlign w:val="bottom"/>
          </w:tcPr>
          <w:p w:rsidR="00BF1282" w:rsidP="007A2170" w:rsidRDefault="00BF1282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vAlign w:val="bottom"/>
          </w:tcPr>
          <w:p w:rsidR="00BF1282" w:rsidP="007A2170" w:rsidRDefault="00BF1282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vAlign w:val="bottom"/>
          </w:tcPr>
          <w:p w:rsidR="00BF1282" w:rsidP="006E60E9" w:rsidRDefault="00BF1282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9CC631326D04240A0B9F735EE4B6531"/>
              </w:placeholder>
              <w15:repeatingSectionItem/>
            </w:sdtPr>
            <w:sdtContent>
              <w:tr w:rsidR="00BF1282" w:rsidTr="00BF1282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BF1282" w:rsidP="00BF1282" w:rsidRDefault="00BF1282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2601" w:type="dxa"/>
                      </w:tcPr>
                      <w:p w:rsidRPr="001D4852" w:rsidR="00BF1282" w:rsidP="00BF1282" w:rsidRDefault="00BF1282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2142482203"/>
                    <w:dataBinding w:prefixMappings="xmlns:ns0='urn:microsoft-dynamics-nav/reports/Standard_Purchase_Order/1322/'" w:xpath="/ns0:NavWordReportXmlPart[1]/ns0:Purchase_Header[1]/ns0:Purchase_Line[1]/ns0:MNBItemPicture[1]" w:storeItemID="{7C9D7B99-3F0A-4DC8-9D28-B3E523DBEA5C}"/>
                    <w:picture/>
                    <w:alias w:val="#Nav: /Purchase_Header/Purchase_Line/MNBItemPicture"/>
                    <w:tag w:val="#Nav: Standard_Purchase_Order/1322"/>
                  </w:sdtPr>
                  <w:sdtContent>
                    <w:tc>
                      <w:tcPr>
                        <w:tcW w:w="1080" w:type="dxa"/>
                      </w:tcPr>
                      <w:p w:rsidR="00BF1282" w:rsidP="00BF1282" w:rsidRDefault="00BF1282" w14:paraId="2BE6E421" w14:textId="7B87741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4282F934" wp14:editId="6A67A4BB">
                              <wp:extent cx="552450" cy="552450"/>
                              <wp:effectExtent l="0" t="0" r="0" b="0"/>
                              <wp:docPr id="132367278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3672784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BF1282" w:rsidP="00BF1282" w:rsidRDefault="00BF1282" w14:paraId="7DA5C450" w14:textId="1FB6339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BF1282" w:rsidP="00BF1282" w:rsidRDefault="00BF1282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:rsidRPr="001D4852" w:rsidR="00BF1282" w:rsidP="00BF1282" w:rsidRDefault="00BF1282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BF1282" w:rsidP="00BF1282" w:rsidRDefault="00BF1282" w14:paraId="21AEE1CA" w14:textId="4DFF5B5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BF1282" w:rsidP="00BF1282" w:rsidRDefault="00BF1282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F1282" w:rsidTr="00BF1282" w14:paraId="5C40C58E" w14:textId="77777777">
        <w:trPr>
          <w:trHeight w:val="144" w:hRule="exact"/>
        </w:trPr>
        <w:tc>
          <w:tcPr>
            <w:tcW w:w="994" w:type="dxa"/>
          </w:tcPr>
          <w:p w:rsidR="00BF1282" w:rsidP="00A9275C" w:rsidRDefault="00BF1282" w14:paraId="1F3E52DE" w14:textId="77777777">
            <w:pPr>
              <w:pStyle w:val="Heading1"/>
            </w:pPr>
          </w:p>
        </w:tc>
        <w:tc>
          <w:tcPr>
            <w:tcW w:w="2601" w:type="dxa"/>
          </w:tcPr>
          <w:p w:rsidR="00BF1282" w:rsidP="00A9275C" w:rsidRDefault="00BF128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A9275C" w:rsidRDefault="00BF1282" w14:paraId="1DB04D38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A9275C" w:rsidRDefault="00BF1282" w14:paraId="06A57072" w14:textId="53CA9483">
            <w:pPr>
              <w:pStyle w:val="Heading1"/>
            </w:pPr>
          </w:p>
        </w:tc>
        <w:tc>
          <w:tcPr>
            <w:tcW w:w="994" w:type="dxa"/>
          </w:tcPr>
          <w:p w:rsidR="00BF1282" w:rsidP="00A9275C" w:rsidRDefault="00BF128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BF1282" w:rsidP="00A9275C" w:rsidRDefault="00BF1282" w14:paraId="4DF7A0F9" w14:textId="77777777">
            <w:pPr>
              <w:pStyle w:val="Heading1"/>
            </w:pPr>
          </w:p>
        </w:tc>
        <w:tc>
          <w:tcPr>
            <w:tcW w:w="1368" w:type="dxa"/>
          </w:tcPr>
          <w:p w:rsidR="00BF1282" w:rsidP="00A9275C" w:rsidRDefault="00BF1282" w14:paraId="2FE74162" w14:textId="77777777">
            <w:pPr>
              <w:pStyle w:val="Heading1"/>
            </w:pPr>
          </w:p>
        </w:tc>
        <w:tc>
          <w:tcPr>
            <w:tcW w:w="1368" w:type="dxa"/>
          </w:tcPr>
          <w:p w:rsidR="00BF1282" w:rsidP="00A9275C" w:rsidRDefault="00BF1282" w14:paraId="55C406AC" w14:textId="77777777">
            <w:pPr>
              <w:pStyle w:val="Heading1"/>
            </w:pPr>
          </w:p>
        </w:tc>
      </w:tr>
      <w:tr w:rsidR="00BF1282" w:rsidTr="00BF1282" w14:paraId="1142AF37" w14:textId="77777777">
        <w:trPr>
          <w:trHeight w:val="230"/>
        </w:trPr>
        <w:tc>
          <w:tcPr>
            <w:tcW w:w="994" w:type="dxa"/>
          </w:tcPr>
          <w:p w:rsidR="00BF1282" w:rsidP="00C645A2" w:rsidRDefault="00BF1282" w14:paraId="3BE7C6F5" w14:textId="77777777">
            <w:pPr>
              <w:pStyle w:val="NoSpacing"/>
            </w:pPr>
          </w:p>
        </w:tc>
        <w:tc>
          <w:tcPr>
            <w:tcW w:w="2601" w:type="dxa"/>
          </w:tcPr>
          <w:p w:rsidR="00BF1282" w:rsidP="00C645A2" w:rsidRDefault="00BF1282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BF1282" w:rsidP="00C645A2" w:rsidRDefault="00BF1282" w14:paraId="7FB8AC1F" w14:textId="77777777">
            <w:pPr>
              <w:pStyle w:val="NoSpacing"/>
            </w:pPr>
          </w:p>
        </w:tc>
        <w:tc>
          <w:tcPr>
            <w:tcW w:w="1080" w:type="dxa"/>
          </w:tcPr>
          <w:p w:rsidR="00BF1282" w:rsidP="00C645A2" w:rsidRDefault="00BF1282" w14:paraId="352A7380" w14:textId="0F8F18D7">
            <w:pPr>
              <w:pStyle w:val="NoSpacing"/>
            </w:pPr>
          </w:p>
        </w:tc>
        <w:tc>
          <w:tcPr>
            <w:tcW w:w="994" w:type="dxa"/>
          </w:tcPr>
          <w:p w:rsidR="00BF1282" w:rsidP="00C645A2" w:rsidRDefault="00BF1282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BF1282" w:rsidP="004D1000" w:rsidRDefault="00BF1282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692BEE308FDB4162A9A32ECCCC9C9AB6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</w:tcPr>
              <w:p w:rsidRPr="00C645A2" w:rsidR="00BF1282" w:rsidP="006E60E9" w:rsidRDefault="00BF1282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BF1282" w:rsidTr="00BF1282" w14:paraId="6A629914" w14:textId="77777777">
        <w:trPr>
          <w:trHeight w:val="230"/>
        </w:trPr>
        <w:tc>
          <w:tcPr>
            <w:tcW w:w="994" w:type="dxa"/>
          </w:tcPr>
          <w:p w:rsidR="00BF1282" w:rsidP="001541E0" w:rsidRDefault="00BF128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2601" w:type="dxa"/>
          </w:tcPr>
          <w:p w:rsidR="00BF1282" w:rsidP="001541E0" w:rsidRDefault="00BF128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1541E0" w:rsidRDefault="00BF1282" w14:paraId="7F182565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1541E0" w:rsidRDefault="00BF1282" w14:paraId="22E1062A" w14:textId="6AB00E0E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BF1282" w:rsidP="001541E0" w:rsidRDefault="00BF128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BF1282" w:rsidP="001541E0" w:rsidRDefault="00BF128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</w:tcPr>
              <w:p w:rsidR="00BF1282" w:rsidP="004B787A" w:rsidRDefault="00BF1282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</w:tcPr>
              <w:p w:rsidR="00BF1282" w:rsidP="006E60E9" w:rsidRDefault="00BF1282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BF1282" w:rsidTr="00BF1282" w14:paraId="069A4241" w14:textId="77777777">
        <w:trPr>
          <w:trHeight w:val="230"/>
        </w:trPr>
        <w:tc>
          <w:tcPr>
            <w:tcW w:w="994" w:type="dxa"/>
          </w:tcPr>
          <w:p w:rsidR="00BF1282" w:rsidP="005948C5" w:rsidRDefault="00BF1282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2601" w:type="dxa"/>
          </w:tcPr>
          <w:p w:rsidR="00BF1282" w:rsidP="005948C5" w:rsidRDefault="00BF1282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5948C5" w:rsidRDefault="00BF1282" w14:paraId="58A2B68E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5948C5" w:rsidRDefault="00BF1282" w14:paraId="1DCF6924" w14:textId="5C5F8CA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BF1282" w:rsidP="005948C5" w:rsidRDefault="00BF1282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BF1282" w:rsidP="004D1000" w:rsidRDefault="00BF1282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216F8AB09C7445D0B0DE45B46819D01E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</w:tcPr>
              <w:p w:rsidRPr="00C645A2" w:rsidR="00BF1282" w:rsidP="006E60E9" w:rsidRDefault="00BF1282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2BA" w:rsidP="00E40C63" w:rsidRDefault="00CF42BA" w14:paraId="459226A8" w14:textId="77777777">
      <w:pPr>
        <w:spacing w:after="0"/>
      </w:pPr>
      <w:r>
        <w:separator/>
      </w:r>
    </w:p>
  </w:endnote>
  <w:endnote w:type="continuationSeparator" w:id="0">
    <w:p w:rsidR="00CF42BA" w:rsidP="00E40C63" w:rsidRDefault="00CF42BA" w14:paraId="7B48F0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rPr>
            <w:color w:val="5B9BD5" w:themeColor="accent1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2BA" w:rsidP="00E40C63" w:rsidRDefault="00CF42BA" w14:paraId="1D283E69" w14:textId="77777777">
      <w:pPr>
        <w:spacing w:after="0"/>
      </w:pPr>
      <w:r>
        <w:separator/>
      </w:r>
    </w:p>
  </w:footnote>
  <w:footnote w:type="continuationSeparator" w:id="0">
    <w:p w:rsidR="00CF42BA" w:rsidP="00E40C63" w:rsidRDefault="00CF42BA" w14:paraId="0C5CA3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00000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Pr="00842DC7" w:rsidR="00C43401" w:rsidP="00291EF5" w:rsidRDefault="00000000" w14:paraId="40183AF9" w14:textId="77777777">
          <w:pPr>
            <w:pStyle w:val="Title"/>
            <w:rPr>
              <w:color w:val="5B9BD5" w:themeColor="accent1"/>
            </w:rPr>
          </w:pPr>
          <w:sdt>
            <w:sdtPr>
              <w:rPr>
                <w:color w:val="5B9BD5" w:themeColor="accent1"/>
              </w:r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842DC7" w:rsidR="00FA08E4">
            <w:rPr>
              <w:color w:val="5B9BD5" w:themeColor="accent1"/>
            </w:rPr>
            <w:t xml:space="preserve"> </w:t>
          </w:r>
          <w:sdt>
            <w:sdtPr>
              <w:rPr>
                <w:color w:val="5B9BD5" w:themeColor="accent1"/>
              </w:r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63F2C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3EF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51E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DC7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2DE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045F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5A8D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1282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CF42BA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8A6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C7224393AB834723AD0678305AA5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9278-0797-4794-8861-C4492745DCB3}"/>
      </w:docPartPr>
      <w:docPartBody>
        <w:p w:rsidR="00000000" w:rsidRDefault="00C27F52" w:rsidP="00C27F52">
          <w:pPr>
            <w:pStyle w:val="C7224393AB834723AD0678305AA5F43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BCFC81AB834CA78FA9C6137A91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39CE-B212-47FC-879F-5A42547D4F0C}"/>
      </w:docPartPr>
      <w:docPartBody>
        <w:p w:rsidR="00000000" w:rsidRDefault="00C27F52" w:rsidP="00C27F52">
          <w:pPr>
            <w:pStyle w:val="94BCFC81AB834CA78FA9C6137A912AF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C631326D04240A0B9F735EE4B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7E84-1158-4FB0-A9A5-571E86DAD6F9}"/>
      </w:docPartPr>
      <w:docPartBody>
        <w:p w:rsidR="00000000" w:rsidRDefault="00C27F52" w:rsidP="00C27F52">
          <w:pPr>
            <w:pStyle w:val="D9CC631326D04240A0B9F735EE4B6531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2BEE308FDB4162A9A32ECCCC9C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80F8-59F8-47EE-B39C-7BACB27ADF41}"/>
      </w:docPartPr>
      <w:docPartBody>
        <w:p w:rsidR="00000000" w:rsidRDefault="00C27F52" w:rsidP="00C27F52">
          <w:pPr>
            <w:pStyle w:val="692BEE308FDB4162A9A32ECCCC9C9AB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F8AB09C7445D0B0DE45B46819D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D7B1D-5C40-4821-9F05-D0D2D310D94E}"/>
      </w:docPartPr>
      <w:docPartBody>
        <w:p w:rsidR="00000000" w:rsidRDefault="00C27F52" w:rsidP="00C27F52">
          <w:pPr>
            <w:pStyle w:val="216F8AB09C7445D0B0DE45B46819D01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27D2D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D3EFF"/>
    <w:rsid w:val="0052071E"/>
    <w:rsid w:val="005954E4"/>
    <w:rsid w:val="005B4F45"/>
    <w:rsid w:val="005C05B6"/>
    <w:rsid w:val="005E1886"/>
    <w:rsid w:val="006427AC"/>
    <w:rsid w:val="00643394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1045F"/>
    <w:rsid w:val="00A45317"/>
    <w:rsid w:val="00AA7B04"/>
    <w:rsid w:val="00AD1E20"/>
    <w:rsid w:val="00AD7508"/>
    <w:rsid w:val="00AE1CD3"/>
    <w:rsid w:val="00AE701E"/>
    <w:rsid w:val="00AF1763"/>
    <w:rsid w:val="00B104BA"/>
    <w:rsid w:val="00B55A8D"/>
    <w:rsid w:val="00B66C6B"/>
    <w:rsid w:val="00B7711D"/>
    <w:rsid w:val="00B87D0B"/>
    <w:rsid w:val="00BA07E4"/>
    <w:rsid w:val="00BD367F"/>
    <w:rsid w:val="00C02972"/>
    <w:rsid w:val="00C27F5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F52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  <w:style w:type="paragraph" w:customStyle="1" w:styleId="C7224393AB834723AD0678305AA5F43A">
    <w:name w:val="C7224393AB834723AD0678305AA5F43A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4BCFC81AB834CA78FA9C6137A912AFA">
    <w:name w:val="94BCFC81AB834CA78FA9C6137A912AFA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9CC631326D04240A0B9F735EE4B6531">
    <w:name w:val="D9CC631326D04240A0B9F735EE4B6531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92BEE308FDB4162A9A32ECCCC9C9AB6">
    <w:name w:val="692BEE308FDB4162A9A32ECCCC9C9AB6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16F8AB09C7445D0B0DE45B46819D01E">
    <w:name w:val="216F8AB09C7445D0B0DE45B46819D01E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M N B I t e m P i c t u r e > M N B I t e m P i c t u r e < / M N B I t e m P i c t u r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9</TotalTime>
  <Pages>1</Pages>
  <Words>67</Words>
  <Characters>1073</Characters>
  <Application>Microsoft Office Word</Application>
  <DocSecurity>0</DocSecurity>
  <Lines>178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Radoslaw Miernik</cp:lastModifiedBy>
  <cp:revision>4</cp:revision>
  <dcterms:created xsi:type="dcterms:W3CDTF">2018-03-14T15:58:00Z</dcterms:created>
  <dcterms:modified xsi:type="dcterms:W3CDTF">2025-09-18T14:56:00Z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GrammarlyDocumentId">
    <vt:lpwstr>82cdb7c6-8909-4887-847d-6c682348acc5</vt:lpwstr>
  </property>
</Properties>
</file>