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</w:pPr>
          </w:p>
        </w:tc>
        <w:sdt>
          <w:sdtPr>
            <w:rPr>
              <w:color w:val="5B9BD5" w:themeColor="accent1"/>
            </w:r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C9D7B99-3F0A-4DC8-9D28-B3E523DBEA5C}"/>
            <w:text/>
          </w:sdtPr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C9D7B99-3F0A-4DC8-9D28-B3E523DBEA5C}"/>
            <w:text/>
          </w:sdtPr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C9D7B99-3F0A-4DC8-9D28-B3E523DBEA5C}"/>
            <w:text/>
          </w:sdtPr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rPr>
              <w:color w:val="5B9BD5" w:themeColor="accent1"/>
            </w:r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PaymentTermsDesc_Lbl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Buyer_Lbl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Receiveby_Lbl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C9D7B99-3F0A-4DC8-9D28-B3E523DBEA5C}"/>
            <w:text/>
          </w:sdtPr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ShipmentMethodDesc_Lbl</w:t>
                </w:r>
                <w:proofErr w:type="spellEnd"/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C9D7B99-3F0A-4DC8-9D28-B3E523DBEA5C}"/>
            <w:text/>
          </w:sdtPr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 w14:paraId="19460E64" w14:textId="77777777">
        <w:sdt>
          <w:sdtPr>
            <w:rPr>
              <w:color w:val="5B9BD5" w:themeColor="accent1"/>
            </w:r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PricesInclVAT_PurchHeader_Lbl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CompanyVATRegistrationNo_Lbl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rPr>
              <w:color w:val="5B9BD5" w:themeColor="accent1"/>
            </w:r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VendorInvoiceNo_Lbl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</w:pPr>
                <w:r w:rsidRPr="00842DC7">
                  <w:rPr>
                    <w:color w:val="5B9BD5" w:themeColor="accent1"/>
                  </w:rP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C9D7B99-3F0A-4DC8-9D28-B3E523DBEA5C}"/>
            <w:text/>
          </w:sdtPr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C9D7B99-3F0A-4DC8-9D28-B3E523DBEA5C}"/>
            <w:text/>
          </w:sdtPr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767" w:type="dxa"/>
        <w:tblLayout w:type="fixed"/>
        <w:tblLook w:val="04A0" w:firstRow="1" w:lastRow="0" w:firstColumn="1" w:lastColumn="0" w:noHBand="0" w:noVBand="1"/>
      </w:tblPr>
      <w:tblGrid>
        <w:gridCol w:w="994"/>
        <w:gridCol w:w="2601"/>
        <w:gridCol w:w="1080"/>
        <w:gridCol w:w="1080"/>
        <w:gridCol w:w="994"/>
        <w:gridCol w:w="1282"/>
        <w:gridCol w:w="1368"/>
        <w:gridCol w:w="1368"/>
      </w:tblGrid>
      <w:tr w:rsidR="00BF1282" w:rsidTr="00BF1282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C7224393AB834723AD0678305AA5F43A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C9D7B99-3F0A-4DC8-9D28-B3E523DBEA5C}"/>
            <w:text/>
          </w:sdtPr>
          <w:sdtContent>
            <w:tc>
              <w:tcPr>
                <w:tcW w:w="994" w:type="dxa"/>
                <w:shd w:val="clear" w:color="auto" w:fill="5B9BD5" w:themeFill="accent1"/>
                <w:vAlign w:val="bottom"/>
              </w:tcPr>
              <w:p w:rsidRPr="007A2170" w:rsidR="00BF1282" w:rsidP="007A2170" w:rsidRDefault="00BF1282" w14:paraId="1A6513E3" w14:textId="77777777">
                <w:pPr>
                  <w:pStyle w:val="Heading1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C7224393AB834723AD0678305AA5F43A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C9D7B99-3F0A-4DC8-9D28-B3E523DBEA5C}"/>
            <w:text/>
          </w:sdtPr>
          <w:sdtContent>
            <w:tc>
              <w:tcPr>
                <w:tcW w:w="2601" w:type="dxa"/>
                <w:shd w:val="clear" w:color="auto" w:fill="5B9BD5" w:themeFill="accent1"/>
                <w:vAlign w:val="bottom"/>
              </w:tcPr>
              <w:p w:rsidRPr="007A2170" w:rsidR="00BF1282" w:rsidP="007A2170" w:rsidRDefault="00BF1282" w14:paraId="32B8B139" w14:textId="77777777">
                <w:pPr>
                  <w:pStyle w:val="Heading1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tc>
          <w:tcPr>
            <w:tcW w:w="1080" w:type="dxa"/>
            <w:shd w:val="clear" w:color="auto" w:fill="5B9BD5" w:themeFill="accent1"/>
          </w:tcPr>
          <w:p w:rsidR="00BF1282" w:rsidP="007A2170" w:rsidRDefault="00BF1282" w14:paraId="2FB1A072" w14:textId="77777777">
            <w:pPr>
              <w:pStyle w:val="Heading1"/>
              <w:jc w:val="right"/>
            </w:pPr>
          </w:p>
        </w:tc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C7224393AB834723AD0678305AA5F43A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C9D7B99-3F0A-4DC8-9D28-B3E523DBEA5C}"/>
            <w:text/>
          </w:sdtPr>
          <w:sdtContent>
            <w:tc>
              <w:tcPr>
                <w:tcW w:w="1080" w:type="dxa"/>
                <w:shd w:val="clear" w:color="auto" w:fill="5B9BD5" w:themeFill="accent1"/>
                <w:vAlign w:val="bottom"/>
              </w:tcPr>
              <w:p w:rsidRPr="007A2170" w:rsidR="00BF1282" w:rsidP="007A2170" w:rsidRDefault="00BF1282" w14:paraId="7273B5AA" w14:textId="2BAD3AB3">
                <w:pPr>
                  <w:pStyle w:val="Heading1"/>
                  <w:jc w:val="right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C7224393AB834723AD0678305AA5F43A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C9D7B99-3F0A-4DC8-9D28-B3E523DBEA5C}"/>
            <w:text/>
          </w:sdtPr>
          <w:sdtContent>
            <w:tc>
              <w:tcPr>
                <w:tcW w:w="994" w:type="dxa"/>
                <w:shd w:val="clear" w:color="auto" w:fill="5B9BD5" w:themeFill="accent1"/>
                <w:vAlign w:val="bottom"/>
              </w:tcPr>
              <w:p w:rsidRPr="007A2170" w:rsidR="00BF1282" w:rsidP="007A2170" w:rsidRDefault="00BF1282" w14:paraId="5C0D326B" w14:textId="77777777">
                <w:pPr>
                  <w:pStyle w:val="Heading1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C7224393AB834723AD0678305AA5F43A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C9D7B99-3F0A-4DC8-9D28-B3E523DBEA5C}"/>
            <w:text/>
          </w:sdtPr>
          <w:sdtContent>
            <w:tc>
              <w:tcPr>
                <w:tcW w:w="1282" w:type="dxa"/>
                <w:shd w:val="clear" w:color="auto" w:fill="5B9BD5" w:themeFill="accent1"/>
                <w:vAlign w:val="bottom"/>
              </w:tcPr>
              <w:p w:rsidR="00BF1282" w:rsidP="007A2170" w:rsidRDefault="00BF1282" w14:paraId="01540FDC" w14:textId="77777777">
                <w:pPr>
                  <w:pStyle w:val="Heading1"/>
                  <w:jc w:val="right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/Purchase_Header/VATAmtLineVAT_Lbl"/>
            <w:tag w:val="#Nav:/Purchase_Header/VATAmtLineVAT_Lbl"/>
            <w:id w:val="881589602"/>
            <w:placeholder>
              <w:docPart w:val="C7224393AB834723AD0678305AA5F43A"/>
            </w:placeholder>
            <w:dataBinding w:prefixMappings="xmlns:ns0='urn:microsoft-dynamics-nav/reports/Standard_Purchase_Order/1322/'" w:xpath="/ns0:NavWordReportXmlPart[1]/ns0:Purchase_Header[1]/ns0:VATAmtLineVAT_Lbl[1]" w:storeItemID="{7C9D7B99-3F0A-4DC8-9D28-B3E523DBEA5C}"/>
            <w:text/>
          </w:sdtPr>
          <w:sdtContent>
            <w:tc>
              <w:tcPr>
                <w:tcW w:w="1368" w:type="dxa"/>
                <w:shd w:val="clear" w:color="auto" w:fill="5B9BD5" w:themeFill="accent1"/>
                <w:vAlign w:val="bottom"/>
              </w:tcPr>
              <w:p w:rsidRPr="007A2170" w:rsidR="00BF1282" w:rsidP="007A2170" w:rsidRDefault="00BF1282" w14:paraId="10F12E5C" w14:textId="27996F90">
                <w:pPr>
                  <w:pStyle w:val="Heading1"/>
                  <w:jc w:val="right"/>
                </w:pPr>
                <w:proofErr w:type="spellStart"/>
                <w:r>
                  <w:t>VATAmtLineVAT_Lbl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4BCFC81AB834CA78FA9C6137A912AFA"/>
            </w:placeholder>
            <w:dataBinding w:prefixMappings="xmlns:ns0='urn:microsoft-dynamics-nav/reports/Standard_Purchase_Order/1322/'" w:xpath="/ns0:NavWordReportXmlPart[1]/ns0:Purchase_Header[1]/ns0:ItemLineAmount_Lbl[1]" w:storeItemID="{7C9D7B99-3F0A-4DC8-9D28-B3E523DBEA5C}"/>
            <w:text/>
          </w:sdtPr>
          <w:sdtContent>
            <w:tc>
              <w:tcPr>
                <w:tcW w:w="1368" w:type="dxa"/>
                <w:shd w:val="clear" w:color="auto" w:fill="5B9BD5" w:themeFill="accent1"/>
                <w:vAlign w:val="bottom"/>
              </w:tcPr>
              <w:p w:rsidRPr="007A2170" w:rsidR="00BF1282" w:rsidP="006E60E9" w:rsidRDefault="00BF1282" w14:paraId="0F8C452F" w14:textId="77777777">
                <w:pPr>
                  <w:pStyle w:val="Heading1"/>
                  <w:jc w:val="right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BF1282" w:rsidTr="00BF1282" w14:paraId="5F606CF2" w14:textId="77777777">
        <w:trPr>
          <w:trHeight w:val="144" w:hRule="exact"/>
        </w:trPr>
        <w:tc>
          <w:tcPr>
            <w:tcW w:w="994" w:type="dxa"/>
            <w:vAlign w:val="bottom"/>
          </w:tcPr>
          <w:p w:rsidR="00BF1282" w:rsidP="007A2170" w:rsidRDefault="00BF1282" w14:paraId="20EC7AEF" w14:textId="77777777">
            <w:pPr>
              <w:pStyle w:val="Heading1"/>
            </w:pPr>
          </w:p>
        </w:tc>
        <w:tc>
          <w:tcPr>
            <w:tcW w:w="2601" w:type="dxa"/>
            <w:vAlign w:val="bottom"/>
          </w:tcPr>
          <w:p w:rsidR="00BF1282" w:rsidP="007A2170" w:rsidRDefault="00BF1282" w14:paraId="2B34D9C9" w14:textId="77777777">
            <w:pPr>
              <w:pStyle w:val="Heading1"/>
            </w:pPr>
          </w:p>
        </w:tc>
        <w:tc>
          <w:tcPr>
            <w:tcW w:w="1080" w:type="dxa"/>
          </w:tcPr>
          <w:p w:rsidR="00BF1282" w:rsidP="007A2170" w:rsidRDefault="00BF1282" w14:paraId="5C435F91" w14:textId="77777777">
            <w:pPr>
              <w:pStyle w:val="Heading1"/>
              <w:jc w:val="right"/>
            </w:pPr>
          </w:p>
        </w:tc>
        <w:tc>
          <w:tcPr>
            <w:tcW w:w="1080" w:type="dxa"/>
            <w:vAlign w:val="bottom"/>
          </w:tcPr>
          <w:p w:rsidR="00BF1282" w:rsidP="007A2170" w:rsidRDefault="00BF1282" w14:paraId="2593C3A2" w14:textId="4C6510D3">
            <w:pPr>
              <w:pStyle w:val="Heading1"/>
              <w:jc w:val="right"/>
            </w:pPr>
          </w:p>
        </w:tc>
        <w:tc>
          <w:tcPr>
            <w:tcW w:w="994" w:type="dxa"/>
            <w:vAlign w:val="bottom"/>
          </w:tcPr>
          <w:p w:rsidR="00BF1282" w:rsidP="007A2170" w:rsidRDefault="00BF1282" w14:paraId="30C4E43F" w14:textId="77777777">
            <w:pPr>
              <w:pStyle w:val="Heading1"/>
            </w:pPr>
          </w:p>
        </w:tc>
        <w:tc>
          <w:tcPr>
            <w:tcW w:w="1282" w:type="dxa"/>
            <w:vAlign w:val="bottom"/>
          </w:tcPr>
          <w:p w:rsidR="00BF1282" w:rsidP="007A2170" w:rsidRDefault="00BF1282" w14:paraId="0C752489" w14:textId="77777777">
            <w:pPr>
              <w:pStyle w:val="Heading1"/>
              <w:jc w:val="right"/>
            </w:pPr>
          </w:p>
        </w:tc>
        <w:tc>
          <w:tcPr>
            <w:tcW w:w="1368" w:type="dxa"/>
            <w:vAlign w:val="bottom"/>
          </w:tcPr>
          <w:p w:rsidR="00BF1282" w:rsidP="007A2170" w:rsidRDefault="00BF1282" w14:paraId="05075D39" w14:textId="77777777">
            <w:pPr>
              <w:pStyle w:val="Heading1"/>
              <w:jc w:val="right"/>
            </w:pPr>
          </w:p>
        </w:tc>
        <w:tc>
          <w:tcPr>
            <w:tcW w:w="1368" w:type="dxa"/>
            <w:vAlign w:val="bottom"/>
          </w:tcPr>
          <w:p w:rsidR="00BF1282" w:rsidP="006E60E9" w:rsidRDefault="00BF1282" w14:paraId="06900D71" w14:textId="77777777">
            <w:pPr>
              <w:pStyle w:val="Heading1"/>
              <w:jc w:val="right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C9D7B99-3F0A-4DC8-9D28-B3E523DBEA5C}"/>
          <w15:repeatingSection/>
        </w:sdtPr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9CC631326D04240A0B9F735EE4B6531"/>
              </w:placeholder>
              <w15:repeatingSectionItem/>
            </w:sdtPr>
            <w:sdtContent>
              <w:tr w:rsidR="00BF1282" w:rsidTr="00BF1282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C7224393AB834723AD0678305AA5F43A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C9D7B99-3F0A-4DC8-9D28-B3E523DBEA5C}"/>
                    <w:text/>
                  </w:sdtPr>
                  <w:sdtContent>
                    <w:tc>
                      <w:tcPr>
                        <w:tcW w:w="994" w:type="dxa"/>
                      </w:tcPr>
                      <w:p w:rsidRPr="001D4852" w:rsidR="00BF1282" w:rsidP="00BF1282" w:rsidRDefault="00BF1282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C7224393AB834723AD0678305AA5F43A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C9D7B99-3F0A-4DC8-9D28-B3E523DBEA5C}"/>
                    <w:text/>
                  </w:sdtPr>
                  <w:sdtContent>
                    <w:tc>
                      <w:tcPr>
                        <w:tcW w:w="2601" w:type="dxa"/>
                      </w:tcPr>
                      <w:p w:rsidRPr="001D4852" w:rsidR="00BF1282" w:rsidP="00BF1282" w:rsidRDefault="00BF1282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id w:val="-2142482203"/>
                    <w:dataBinding w:prefixMappings="xmlns:ns0='urn:microsoft-dynamics-nav/reports/Standard_Purchase_Order/1322/'" w:xpath="/ns0:NavWordReportXmlPart[1]/ns0:Purchase_Header[1]/ns0:Purchase_Line[1]/ns0:MNBItemPicture[1]" w:storeItemID="{7C9D7B99-3F0A-4DC8-9D28-B3E523DBEA5C}"/>
                    <w:picture/>
                    <w:alias w:val="#Nav: /Purchase_Header/Purchase_Line/MNBItemPicture"/>
                    <w:tag w:val="#Nav: Standard_Purchase_Order/1322"/>
                  </w:sdtPr>
                  <w:sdtContent>
                    <w:tc>
                      <w:tcPr>
                        <w:tcW w:w="1080" w:type="dxa"/>
                      </w:tcPr>
                      <w:p w:rsidR="00BF1282" w:rsidP="00BF1282" w:rsidRDefault="00BF1282" w14:paraId="2BE6E421" w14:textId="7B87741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4282F934" wp14:editId="6A67A4BB">
                              <wp:extent cx="552450" cy="552450"/>
                              <wp:effectExtent l="0" t="0" r="0" b="0"/>
                              <wp:docPr id="1323672784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23672784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2450" cy="552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C7224393AB834723AD0678305AA5F43A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C9D7B99-3F0A-4DC8-9D28-B3E523DBEA5C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1D4852" w:rsidR="00BF1282" w:rsidP="00BF1282" w:rsidRDefault="00BF1282" w14:paraId="7DA5C450" w14:textId="1FB6339D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C7224393AB834723AD0678305AA5F43A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C9D7B99-3F0A-4DC8-9D28-B3E523DBEA5C}"/>
                    <w:text/>
                  </w:sdtPr>
                  <w:sdtContent>
                    <w:tc>
                      <w:tcPr>
                        <w:tcW w:w="994" w:type="dxa"/>
                      </w:tcPr>
                      <w:p w:rsidRPr="001D4852" w:rsidR="00BF1282" w:rsidP="00BF1282" w:rsidRDefault="00BF1282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C7224393AB834723AD0678305AA5F43A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C9D7B99-3F0A-4DC8-9D28-B3E523DBEA5C}"/>
                    <w:text/>
                  </w:sdtPr>
                  <w:sdtContent>
                    <w:tc>
                      <w:tcPr>
                        <w:tcW w:w="1282" w:type="dxa"/>
                      </w:tcPr>
                      <w:p w:rsidRPr="001D4852" w:rsidR="00BF1282" w:rsidP="00BF1282" w:rsidRDefault="00BF1282" w14:paraId="6C12A0C7" w14:textId="7F29357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urchLine_VATPct"/>
                    <w:tag w:val="#Nav: Standard_Purchase_Order/1322"/>
                    <w:id w:val="-435137641"/>
                    <w:placeholder>
                      <w:docPart w:val="C7224393AB834723AD0678305AA5F43A"/>
                    </w:placeholder>
                    <w:dataBinding w:prefixMappings="xmlns:ns0='urn:microsoft-dynamics-nav/reports/Standard_Purchase_Order/1322/'" w:xpath="/ns0:NavWordReportXmlPart[1]/ns0:Purchase_Header[1]/ns0:Purchase_Line[1]/ns0:PurchLine_VATPct[1]" w:storeItemID="{7C9D7B99-3F0A-4DC8-9D28-B3E523DBEA5C}"/>
                    <w:text/>
                  </w:sdtPr>
                  <w:sdtContent>
                    <w:tc>
                      <w:tcPr>
                        <w:tcW w:w="1368" w:type="dxa"/>
                      </w:tcPr>
                      <w:p w:rsidRPr="001D4852" w:rsidR="00BF1282" w:rsidP="00BF1282" w:rsidRDefault="00BF1282" w14:paraId="21AEE1CA" w14:textId="4DFF5B5A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PurchLine_VATPct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C7224393AB834723AD0678305AA5F43A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C9D7B99-3F0A-4DC8-9D28-B3E523DBEA5C}"/>
                    <w:text/>
                  </w:sdtPr>
                  <w:sdtContent>
                    <w:tc>
                      <w:tcPr>
                        <w:tcW w:w="1368" w:type="dxa"/>
                      </w:tcPr>
                      <w:p w:rsidRPr="001D4852" w:rsidR="00BF1282" w:rsidP="00BF1282" w:rsidRDefault="00BF1282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BF1282" w:rsidTr="00BF1282" w14:paraId="5C40C58E" w14:textId="77777777">
        <w:trPr>
          <w:trHeight w:val="144" w:hRule="exact"/>
        </w:trPr>
        <w:tc>
          <w:tcPr>
            <w:tcW w:w="994" w:type="dxa"/>
          </w:tcPr>
          <w:p w:rsidR="00BF1282" w:rsidP="00A9275C" w:rsidRDefault="00BF1282" w14:paraId="1F3E52DE" w14:textId="77777777">
            <w:pPr>
              <w:pStyle w:val="Heading1"/>
            </w:pPr>
          </w:p>
        </w:tc>
        <w:tc>
          <w:tcPr>
            <w:tcW w:w="2601" w:type="dxa"/>
          </w:tcPr>
          <w:p w:rsidR="00BF1282" w:rsidP="00A9275C" w:rsidRDefault="00BF1282" w14:paraId="34FDC619" w14:textId="77777777">
            <w:pPr>
              <w:pStyle w:val="Heading1"/>
            </w:pPr>
          </w:p>
        </w:tc>
        <w:tc>
          <w:tcPr>
            <w:tcW w:w="1080" w:type="dxa"/>
          </w:tcPr>
          <w:p w:rsidR="00BF1282" w:rsidP="00A9275C" w:rsidRDefault="00BF1282" w14:paraId="1DB04D38" w14:textId="77777777">
            <w:pPr>
              <w:pStyle w:val="Heading1"/>
            </w:pPr>
          </w:p>
        </w:tc>
        <w:tc>
          <w:tcPr>
            <w:tcW w:w="1080" w:type="dxa"/>
          </w:tcPr>
          <w:p w:rsidR="00BF1282" w:rsidP="00A9275C" w:rsidRDefault="00BF1282" w14:paraId="06A57072" w14:textId="53CA9483">
            <w:pPr>
              <w:pStyle w:val="Heading1"/>
            </w:pPr>
          </w:p>
        </w:tc>
        <w:tc>
          <w:tcPr>
            <w:tcW w:w="994" w:type="dxa"/>
          </w:tcPr>
          <w:p w:rsidR="00BF1282" w:rsidP="00A9275C" w:rsidRDefault="00BF1282" w14:paraId="13D78435" w14:textId="77777777">
            <w:pPr>
              <w:pStyle w:val="Heading1"/>
            </w:pPr>
          </w:p>
        </w:tc>
        <w:tc>
          <w:tcPr>
            <w:tcW w:w="1282" w:type="dxa"/>
          </w:tcPr>
          <w:p w:rsidR="00BF1282" w:rsidP="00A9275C" w:rsidRDefault="00BF1282" w14:paraId="4DF7A0F9" w14:textId="77777777">
            <w:pPr>
              <w:pStyle w:val="Heading1"/>
            </w:pPr>
          </w:p>
        </w:tc>
        <w:tc>
          <w:tcPr>
            <w:tcW w:w="1368" w:type="dxa"/>
          </w:tcPr>
          <w:p w:rsidR="00BF1282" w:rsidP="00A9275C" w:rsidRDefault="00BF1282" w14:paraId="2FE74162" w14:textId="77777777">
            <w:pPr>
              <w:pStyle w:val="Heading1"/>
            </w:pPr>
          </w:p>
        </w:tc>
        <w:tc>
          <w:tcPr>
            <w:tcW w:w="1368" w:type="dxa"/>
          </w:tcPr>
          <w:p w:rsidR="00BF1282" w:rsidP="00A9275C" w:rsidRDefault="00BF1282" w14:paraId="55C406AC" w14:textId="77777777">
            <w:pPr>
              <w:pStyle w:val="Heading1"/>
            </w:pPr>
          </w:p>
        </w:tc>
      </w:tr>
      <w:tr w:rsidR="00BF1282" w:rsidTr="00BF1282" w14:paraId="1142AF37" w14:textId="77777777">
        <w:trPr>
          <w:trHeight w:val="230"/>
        </w:trPr>
        <w:tc>
          <w:tcPr>
            <w:tcW w:w="994" w:type="dxa"/>
          </w:tcPr>
          <w:p w:rsidR="00BF1282" w:rsidP="00C645A2" w:rsidRDefault="00BF1282" w14:paraId="3BE7C6F5" w14:textId="77777777">
            <w:pPr>
              <w:pStyle w:val="NoSpacing"/>
            </w:pPr>
          </w:p>
        </w:tc>
        <w:tc>
          <w:tcPr>
            <w:tcW w:w="2601" w:type="dxa"/>
          </w:tcPr>
          <w:p w:rsidR="00BF1282" w:rsidP="00C645A2" w:rsidRDefault="00BF1282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BF1282" w:rsidP="00C645A2" w:rsidRDefault="00BF1282" w14:paraId="7FB8AC1F" w14:textId="77777777">
            <w:pPr>
              <w:pStyle w:val="NoSpacing"/>
            </w:pPr>
          </w:p>
        </w:tc>
        <w:tc>
          <w:tcPr>
            <w:tcW w:w="1080" w:type="dxa"/>
          </w:tcPr>
          <w:p w:rsidR="00BF1282" w:rsidP="00C645A2" w:rsidRDefault="00BF1282" w14:paraId="352A7380" w14:textId="0F8F18D7">
            <w:pPr>
              <w:pStyle w:val="NoSpacing"/>
            </w:pPr>
          </w:p>
        </w:tc>
        <w:tc>
          <w:tcPr>
            <w:tcW w:w="994" w:type="dxa"/>
          </w:tcPr>
          <w:p w:rsidR="00BF1282" w:rsidP="00C645A2" w:rsidRDefault="00BF1282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C7224393AB834723AD0678305AA5F43A"/>
            </w:placeholder>
            <w:dataBinding w:prefixMappings="xmlns:ns0='urn:microsoft-dynamics-nav/reports/Standard_Purchase_Order/1322/'" w:xpath="/ns0:NavWordReportXmlPart[1]/ns0:Purchase_Header[1]/ns0:Totals[1]/ns0:TotalExclVATText[1]" w:storeItemID="{7C9D7B99-3F0A-4DC8-9D28-B3E523DBEA5C}"/>
            <w:text/>
          </w:sdtPr>
          <w:sdtContent>
            <w:tc>
              <w:tcPr>
                <w:tcW w:w="2650" w:type="dxa"/>
                <w:gridSpan w:val="2"/>
              </w:tcPr>
              <w:p w:rsidRPr="00C645A2" w:rsidR="00BF1282" w:rsidP="004D1000" w:rsidRDefault="00BF1282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692BEE308FDB4162A9A32ECCCC9C9AB6"/>
            </w:placeholder>
            <w:dataBinding w:prefixMappings="xmlns:ns0='urn:microsoft-dynamics-nav/reports/Standard_Purchase_Order/1322/'" w:xpath="/ns0:NavWordReportXmlPart[1]/ns0:Purchase_Header[1]/ns0:Totals[1]/ns0:TotalAmount[1]" w:storeItemID="{7C9D7B99-3F0A-4DC8-9D28-B3E523DBEA5C}"/>
            <w:text/>
          </w:sdtPr>
          <w:sdtContent>
            <w:tc>
              <w:tcPr>
                <w:tcW w:w="1368" w:type="dxa"/>
              </w:tcPr>
              <w:p w:rsidRPr="00C645A2" w:rsidR="00BF1282" w:rsidP="006E60E9" w:rsidRDefault="00BF1282" w14:paraId="6A6DCC47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BF1282" w:rsidTr="00BF1282" w14:paraId="6A629914" w14:textId="77777777">
        <w:trPr>
          <w:trHeight w:val="230"/>
        </w:trPr>
        <w:tc>
          <w:tcPr>
            <w:tcW w:w="994" w:type="dxa"/>
          </w:tcPr>
          <w:p w:rsidR="00BF1282" w:rsidP="001541E0" w:rsidRDefault="00BF128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2601" w:type="dxa"/>
          </w:tcPr>
          <w:p w:rsidR="00BF1282" w:rsidP="001541E0" w:rsidRDefault="00BF128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BF1282" w:rsidP="001541E0" w:rsidRDefault="00BF1282" w14:paraId="7F182565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BF1282" w:rsidP="001541E0" w:rsidRDefault="00BF1282" w14:paraId="22E1062A" w14:textId="6AB00E0E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BF1282" w:rsidP="001541E0" w:rsidRDefault="00BF128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BF1282" w:rsidP="001541E0" w:rsidRDefault="00BF128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C7224393AB834723AD0678305AA5F43A"/>
            </w:placeholder>
            <w:dataBinding w:prefixMappings="xmlns:ns0='urn:microsoft-dynamics-nav/reports/Standard_Purchase_Order/1322/'" w:xpath="/ns0:NavWordReportXmlPart[1]/ns0:Purchase_Header[1]/ns0:Totals[1]/ns0:VATAmountText[1]" w:storeItemID="{7C9D7B99-3F0A-4DC8-9D28-B3E523DBEA5C}"/>
            <w:text/>
          </w:sdtPr>
          <w:sdtContent>
            <w:tc>
              <w:tcPr>
                <w:tcW w:w="1368" w:type="dxa"/>
              </w:tcPr>
              <w:p w:rsidR="00BF1282" w:rsidP="004B787A" w:rsidRDefault="00BF1282" w14:paraId="58A9D58C" w14:textId="77777777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C7224393AB834723AD0678305AA5F43A"/>
            </w:placeholder>
            <w:dataBinding w:prefixMappings="xmlns:ns0='urn:microsoft-dynamics-nav/reports/Standard_Purchase_Order/1322/'" w:xpath="/ns0:NavWordReportXmlPart[1]/ns0:Purchase_Header[1]/ns0:Totals[1]/ns0:TotalVATAmount[1]" w:storeItemID="{7C9D7B99-3F0A-4DC8-9D28-B3E523DBEA5C}"/>
            <w:text/>
          </w:sdtPr>
          <w:sdtContent>
            <w:tc>
              <w:tcPr>
                <w:tcW w:w="1368" w:type="dxa"/>
              </w:tcPr>
              <w:p w:rsidR="00BF1282" w:rsidP="006E60E9" w:rsidRDefault="00BF1282" w14:paraId="06724F8D" w14:textId="77777777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BF1282" w:rsidTr="00BF1282" w14:paraId="069A4241" w14:textId="77777777">
        <w:trPr>
          <w:trHeight w:val="230"/>
        </w:trPr>
        <w:tc>
          <w:tcPr>
            <w:tcW w:w="994" w:type="dxa"/>
          </w:tcPr>
          <w:p w:rsidR="00BF1282" w:rsidP="005948C5" w:rsidRDefault="00BF1282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2601" w:type="dxa"/>
          </w:tcPr>
          <w:p w:rsidR="00BF1282" w:rsidP="005948C5" w:rsidRDefault="00BF1282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BF1282" w:rsidP="005948C5" w:rsidRDefault="00BF1282" w14:paraId="58A2B68E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BF1282" w:rsidP="005948C5" w:rsidRDefault="00BF1282" w14:paraId="1DCF6924" w14:textId="5C5F8CA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BF1282" w:rsidP="005948C5" w:rsidRDefault="00BF1282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C7224393AB834723AD0678305AA5F43A"/>
            </w:placeholder>
            <w:dataBinding w:prefixMappings="xmlns:ns0='urn:microsoft-dynamics-nav/reports/Standard_Purchase_Order/1322/'" w:xpath="/ns0:NavWordReportXmlPart[1]/ns0:Purchase_Header[1]/ns0:Totals[1]/ns0:TotalInclVATText[1]" w:storeItemID="{7C9D7B99-3F0A-4DC8-9D28-B3E523DBEA5C}"/>
            <w:text/>
          </w:sdtPr>
          <w:sdtContent>
            <w:tc>
              <w:tcPr>
                <w:tcW w:w="2650" w:type="dxa"/>
                <w:gridSpan w:val="2"/>
              </w:tcPr>
              <w:p w:rsidRPr="00C645A2" w:rsidR="00BF1282" w:rsidP="004D1000" w:rsidRDefault="00BF1282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216F8AB09C7445D0B0DE45B46819D01E"/>
            </w:placeholder>
            <w:dataBinding w:prefixMappings="xmlns:ns0='urn:microsoft-dynamics-nav/reports/Standard_Purchase_Order/1322/'" w:xpath="/ns0:NavWordReportXmlPart[1]/ns0:Purchase_Header[1]/ns0:Totals[1]/ns0:TotalAmountInclVAT[1]" w:storeItemID="{7C9D7B99-3F0A-4DC8-9D28-B3E523DBEA5C}"/>
            <w:text/>
          </w:sdtPr>
          <w:sdtContent>
            <w:tc>
              <w:tcPr>
                <w:tcW w:w="1368" w:type="dxa"/>
              </w:tcPr>
              <w:p w:rsidRPr="00C645A2" w:rsidR="00BF1282" w:rsidP="006E60E9" w:rsidRDefault="00BF1282" w14:paraId="4C80DC8F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F42BA" w:rsidP="00E40C63" w:rsidRDefault="00CF42BA" w14:paraId="459226A8" w14:textId="77777777">
      <w:pPr>
        <w:spacing w:after="0"/>
      </w:pPr>
      <w:r>
        <w:separator/>
      </w:r>
    </w:p>
  </w:endnote>
  <w:endnote w:type="continuationSeparator" w:id="0">
    <w:p w:rsidR="00CF42BA" w:rsidP="00E40C63" w:rsidRDefault="00CF42BA" w14:paraId="7B48F0D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rPr>
            <w:color w:val="5B9BD5" w:themeColor="accent1"/>
          </w:r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C9D7B99-3F0A-4DC8-9D28-B3E523DBEA5C}"/>
          <w:text/>
        </w:sdtPr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</w:pPr>
              <w:proofErr w:type="spellStart"/>
              <w:r w:rsidRPr="00842DC7">
                <w:rPr>
                  <w:color w:val="5B9BD5" w:themeColor="accent1"/>
                </w:rPr>
                <w:t>CompanyHomePage_Lbl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C9D7B99-3F0A-4DC8-9D28-B3E523DBEA5C}"/>
          <w:text/>
        </w:sdtPr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</w:pPr>
              <w:proofErr w:type="spellStart"/>
              <w:r w:rsidRPr="00842DC7">
                <w:rPr>
                  <w:color w:val="5B9BD5" w:themeColor="accent1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C9D7B99-3F0A-4DC8-9D28-B3E523DBEA5C}"/>
          <w:text/>
        </w:sdtPr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</w:pPr>
              <w:proofErr w:type="spellStart"/>
              <w:r w:rsidRPr="00842DC7">
                <w:rPr>
                  <w:color w:val="5B9BD5" w:themeColor="accent1"/>
                </w:rPr>
                <w:t>CompanyEmail_Lbl</w:t>
              </w:r>
              <w:proofErr w:type="spellEnd"/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C9D7B99-3F0A-4DC8-9D28-B3E523DBEA5C}"/>
          <w:text/>
        </w:sdtPr>
        <w:sdtContent>
          <w:tc>
            <w:tcPr>
              <w:tcW w:w="4118" w:type="dxa"/>
            </w:tcPr>
            <w:p w:rsidR="004E6401" w:rsidP="004E6401" w:rsidRDefault="004E6401" w14:paraId="7E62B6B7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C9D7B99-3F0A-4DC8-9D28-B3E523DBEA5C}"/>
          <w:text/>
        </w:sdtPr>
        <w:sdtContent>
          <w:tc>
            <w:tcPr>
              <w:tcW w:w="1958" w:type="dxa"/>
            </w:tcPr>
            <w:p w:rsidR="004E6401" w:rsidP="004E6401" w:rsidRDefault="004E6401" w14:paraId="2C0884B1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C9D7B99-3F0A-4DC8-9D28-B3E523DBEA5C}"/>
          <w:text/>
        </w:sdtPr>
        <w:sdtContent>
          <w:tc>
            <w:tcPr>
              <w:tcW w:w="4118" w:type="dxa"/>
            </w:tcPr>
            <w:p w:rsidR="004E6401" w:rsidP="004E6401" w:rsidRDefault="004E6401" w14:paraId="5DD737AA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F42BA" w:rsidP="00E40C63" w:rsidRDefault="00CF42BA" w14:paraId="1D283E69" w14:textId="77777777">
      <w:pPr>
        <w:spacing w:after="0"/>
      </w:pPr>
      <w:r>
        <w:separator/>
      </w:r>
    </w:p>
  </w:footnote>
  <w:footnote w:type="continuationSeparator" w:id="0">
    <w:p w:rsidR="00CF42BA" w:rsidP="00E40C63" w:rsidRDefault="00CF42BA" w14:paraId="0C5CA36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000000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000000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Pr="00842DC7" w:rsidR="00C43401" w:rsidP="00291EF5" w:rsidRDefault="00000000" w14:paraId="40183AF9" w14:textId="77777777">
          <w:pPr>
            <w:pStyle w:val="Title"/>
            <w:rPr>
              <w:color w:val="5B9BD5" w:themeColor="accent1"/>
            </w:rPr>
          </w:pPr>
          <w:sdt>
            <w:sdtPr>
              <w:rPr>
                <w:color w:val="5B9BD5" w:themeColor="accent1"/>
              </w:r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Content>
              <w:proofErr w:type="spellStart"/>
              <w:r w:rsidRPr="00842DC7" w:rsidR="00BD2158">
                <w:rPr>
                  <w:color w:val="5B9BD5" w:themeColor="accent1"/>
                </w:rPr>
                <w:t>DocumentTitle_Lbl</w:t>
              </w:r>
              <w:proofErr w:type="spellEnd"/>
            </w:sdtContent>
          </w:sdt>
          <w:r w:rsidRPr="00842DC7" w:rsidR="00FA08E4">
            <w:rPr>
              <w:color w:val="5B9BD5" w:themeColor="accent1"/>
            </w:rPr>
            <w:t xml:space="preserve"> </w:t>
          </w:r>
          <w:sdt>
            <w:sdtPr>
              <w:rPr>
                <w:color w:val="5B9BD5" w:themeColor="accent1"/>
              </w:r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Content>
              <w:proofErr w:type="spellStart"/>
              <w:r w:rsidRPr="00842DC7" w:rsidR="00BD2158">
                <w:rPr>
                  <w:color w:val="5B9BD5" w:themeColor="accent1"/>
                </w:rPr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Content>
            <w:p w:rsidR="00E55D9E" w:rsidP="00DA0734" w:rsidRDefault="00DA0734" w14:paraId="7C9B485B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000000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C9D7B99-3F0A-4DC8-9D28-B3E523DBEA5C}"/>
              <w:picture/>
            </w:sdtPr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458AA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1978"/>
    <w:rsid w:val="001F6AD2"/>
    <w:rsid w:val="001F76A3"/>
    <w:rsid w:val="0020108A"/>
    <w:rsid w:val="0021125E"/>
    <w:rsid w:val="002334A5"/>
    <w:rsid w:val="002342C4"/>
    <w:rsid w:val="00235CA0"/>
    <w:rsid w:val="00245B0E"/>
    <w:rsid w:val="00255327"/>
    <w:rsid w:val="00261876"/>
    <w:rsid w:val="0026269B"/>
    <w:rsid w:val="002669DB"/>
    <w:rsid w:val="002709C8"/>
    <w:rsid w:val="00273BA9"/>
    <w:rsid w:val="00291BFF"/>
    <w:rsid w:val="00291EF5"/>
    <w:rsid w:val="00294D03"/>
    <w:rsid w:val="0029628E"/>
    <w:rsid w:val="002A29DF"/>
    <w:rsid w:val="002A382C"/>
    <w:rsid w:val="002B6B46"/>
    <w:rsid w:val="002B7249"/>
    <w:rsid w:val="002C2A8C"/>
    <w:rsid w:val="002C4945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0A3B"/>
    <w:rsid w:val="003C2C96"/>
    <w:rsid w:val="003D120B"/>
    <w:rsid w:val="003D4B80"/>
    <w:rsid w:val="003D7AD7"/>
    <w:rsid w:val="003E2178"/>
    <w:rsid w:val="003F77E2"/>
    <w:rsid w:val="00417ABE"/>
    <w:rsid w:val="00451877"/>
    <w:rsid w:val="004530BB"/>
    <w:rsid w:val="004639DD"/>
    <w:rsid w:val="00463F2C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3EFF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4E6F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4382"/>
    <w:rsid w:val="0064695D"/>
    <w:rsid w:val="0067225B"/>
    <w:rsid w:val="006751E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26006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173C"/>
    <w:rsid w:val="007E323C"/>
    <w:rsid w:val="007E74D6"/>
    <w:rsid w:val="00802B5B"/>
    <w:rsid w:val="00807754"/>
    <w:rsid w:val="00815D27"/>
    <w:rsid w:val="008179F0"/>
    <w:rsid w:val="00817EE6"/>
    <w:rsid w:val="00820262"/>
    <w:rsid w:val="00836184"/>
    <w:rsid w:val="00842DC7"/>
    <w:rsid w:val="00843F81"/>
    <w:rsid w:val="00844D12"/>
    <w:rsid w:val="00845DAF"/>
    <w:rsid w:val="00845E08"/>
    <w:rsid w:val="00846FB9"/>
    <w:rsid w:val="008533EF"/>
    <w:rsid w:val="00856BBF"/>
    <w:rsid w:val="00862E42"/>
    <w:rsid w:val="008874E0"/>
    <w:rsid w:val="008A3400"/>
    <w:rsid w:val="008A54A2"/>
    <w:rsid w:val="008C2DE2"/>
    <w:rsid w:val="008C3901"/>
    <w:rsid w:val="008D7475"/>
    <w:rsid w:val="008E1DFF"/>
    <w:rsid w:val="008E6A01"/>
    <w:rsid w:val="008E766D"/>
    <w:rsid w:val="008F0A38"/>
    <w:rsid w:val="008F2709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1045F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1BFD"/>
    <w:rsid w:val="00B22FDE"/>
    <w:rsid w:val="00B2674F"/>
    <w:rsid w:val="00B32D4B"/>
    <w:rsid w:val="00B402B9"/>
    <w:rsid w:val="00B437D5"/>
    <w:rsid w:val="00B55A8D"/>
    <w:rsid w:val="00B57659"/>
    <w:rsid w:val="00B60D54"/>
    <w:rsid w:val="00B63554"/>
    <w:rsid w:val="00B74119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1282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CF42BA"/>
    <w:rsid w:val="00D10D8E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2F11"/>
    <w:rsid w:val="00E5471C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8A6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493"/>
    <w:rsid w:val="00FD6A00"/>
    <w:rsid w:val="00FE1868"/>
    <w:rsid w:val="00FF12C1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0A0C7D2"/>
  <w15:chartTrackingRefBased/>
  <w15:docId w15:val="{CF68B76C-CE6C-43BB-91F6-F3CE65B9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  <w:docPart>
      <w:docPartPr>
        <w:name w:val="C7224393AB834723AD0678305AA5F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59278-0797-4794-8861-C4492745DCB3}"/>
      </w:docPartPr>
      <w:docPartBody>
        <w:p w:rsidR="00000000" w:rsidRDefault="00C27F52" w:rsidP="00C27F52">
          <w:pPr>
            <w:pStyle w:val="C7224393AB834723AD0678305AA5F43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BCFC81AB834CA78FA9C6137A912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F39CE-B212-47FC-879F-5A42547D4F0C}"/>
      </w:docPartPr>
      <w:docPartBody>
        <w:p w:rsidR="00000000" w:rsidRDefault="00C27F52" w:rsidP="00C27F52">
          <w:pPr>
            <w:pStyle w:val="94BCFC81AB834CA78FA9C6137A912AF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CC631326D04240A0B9F735EE4B6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17E84-1158-4FB0-A9A5-571E86DAD6F9}"/>
      </w:docPartPr>
      <w:docPartBody>
        <w:p w:rsidR="00000000" w:rsidRDefault="00C27F52" w:rsidP="00C27F52">
          <w:pPr>
            <w:pStyle w:val="D9CC631326D04240A0B9F735EE4B6531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92BEE308FDB4162A9A32ECCCC9C9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D80F8-59F8-47EE-B39C-7BACB27ADF41}"/>
      </w:docPartPr>
      <w:docPartBody>
        <w:p w:rsidR="00000000" w:rsidRDefault="00C27F52" w:rsidP="00C27F52">
          <w:pPr>
            <w:pStyle w:val="692BEE308FDB4162A9A32ECCCC9C9AB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6F8AB09C7445D0B0DE45B46819D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D7B1D-5C40-4821-9F05-D0D2D310D94E}"/>
      </w:docPartPr>
      <w:docPartBody>
        <w:p w:rsidR="00000000" w:rsidRDefault="00C27F52" w:rsidP="00C27F52">
          <w:pPr>
            <w:pStyle w:val="216F8AB09C7445D0B0DE45B46819D01E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1F4967"/>
    <w:rsid w:val="0020281A"/>
    <w:rsid w:val="002221B4"/>
    <w:rsid w:val="00227D2D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4D3EFF"/>
    <w:rsid w:val="0052071E"/>
    <w:rsid w:val="005954E4"/>
    <w:rsid w:val="005B4F45"/>
    <w:rsid w:val="005C05B6"/>
    <w:rsid w:val="005E1886"/>
    <w:rsid w:val="006427AC"/>
    <w:rsid w:val="00643394"/>
    <w:rsid w:val="00672748"/>
    <w:rsid w:val="00676164"/>
    <w:rsid w:val="006802F3"/>
    <w:rsid w:val="006C7475"/>
    <w:rsid w:val="007306EB"/>
    <w:rsid w:val="007355F6"/>
    <w:rsid w:val="007B0F74"/>
    <w:rsid w:val="007C1213"/>
    <w:rsid w:val="00814E65"/>
    <w:rsid w:val="0082504B"/>
    <w:rsid w:val="008268BB"/>
    <w:rsid w:val="00826E4A"/>
    <w:rsid w:val="00845ABD"/>
    <w:rsid w:val="008640A4"/>
    <w:rsid w:val="00875991"/>
    <w:rsid w:val="008A67AC"/>
    <w:rsid w:val="008C48D7"/>
    <w:rsid w:val="008E72B8"/>
    <w:rsid w:val="00911A0F"/>
    <w:rsid w:val="0094520C"/>
    <w:rsid w:val="00947668"/>
    <w:rsid w:val="009A3957"/>
    <w:rsid w:val="00A1045F"/>
    <w:rsid w:val="00A45317"/>
    <w:rsid w:val="00AA7B04"/>
    <w:rsid w:val="00AD1E20"/>
    <w:rsid w:val="00AD7508"/>
    <w:rsid w:val="00AE1CD3"/>
    <w:rsid w:val="00AE701E"/>
    <w:rsid w:val="00AF1763"/>
    <w:rsid w:val="00B104BA"/>
    <w:rsid w:val="00B55A8D"/>
    <w:rsid w:val="00B66C6B"/>
    <w:rsid w:val="00B7711D"/>
    <w:rsid w:val="00B87D0B"/>
    <w:rsid w:val="00BA07E4"/>
    <w:rsid w:val="00BD367F"/>
    <w:rsid w:val="00C02972"/>
    <w:rsid w:val="00C27F52"/>
    <w:rsid w:val="00C605B7"/>
    <w:rsid w:val="00CC28C1"/>
    <w:rsid w:val="00CE0159"/>
    <w:rsid w:val="00D16157"/>
    <w:rsid w:val="00D20429"/>
    <w:rsid w:val="00D61155"/>
    <w:rsid w:val="00D94A8F"/>
    <w:rsid w:val="00DB4061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7F52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  <w:style w:type="paragraph" w:customStyle="1" w:styleId="C7224393AB834723AD0678305AA5F43A">
    <w:name w:val="C7224393AB834723AD0678305AA5F43A"/>
    <w:rsid w:val="00C27F52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94BCFC81AB834CA78FA9C6137A912AFA">
    <w:name w:val="94BCFC81AB834CA78FA9C6137A912AFA"/>
    <w:rsid w:val="00C27F52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D9CC631326D04240A0B9F735EE4B6531">
    <w:name w:val="D9CC631326D04240A0B9F735EE4B6531"/>
    <w:rsid w:val="00C27F52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692BEE308FDB4162A9A32ECCCC9C9AB6">
    <w:name w:val="692BEE308FDB4162A9A32ECCCC9C9AB6"/>
    <w:rsid w:val="00C27F52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216F8AB09C7445D0B0DE45B46819D01E">
    <w:name w:val="216F8AB09C7445D0B0DE45B46819D01E"/>
    <w:rsid w:val="00C27F52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a x _ L b l > T a x _ L b l < / T a x _ L b l >  
         < T o C a p t i o n _ L b l > T o C a p t i o n _ L b l < / T o C a p t i o n _ L b l >  
         < T o t a l P r i c e C a p t i o n _ L b l > T o t a l P r i c e C a p t i o n _ L b l < / T o t a l P r i c e C a p t i o n _ L b l >  
         < T o t a l T a x L a b e l > T o t a l T a x L a b e l < / T o t a l T a x L a b e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T a x A m t I n v D i s c o u n t A m t > L i n e A m t T a x A m t I n v D i s c o u n t A m t < / L i n e A m t T a x A m t I n v D i s c o u n t A m t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M N B I t e m P i c t u r e   /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D7B99-3F0A-4DC8-9D28-B3E523DBEA5C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9</TotalTime>
  <Pages>1</Pages>
  <Words>67</Words>
  <Characters>1073</Characters>
  <Application>Microsoft Office Word</Application>
  <DocSecurity>0</DocSecurity>
  <Lines>178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Radoslaw Miernik</cp:lastModifiedBy>
  <cp:revision>4</cp:revision>
  <dcterms:created xsi:type="dcterms:W3CDTF">2018-03-14T15:58:00Z</dcterms:created>
  <dcterms:modified xsi:type="dcterms:W3CDTF">2025-09-18T14:56:00Z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2020-02-18T08:25:39.9928245Z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970a44bf-6853-46f2-aea4-32584e8bca36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  <property fmtid="{D5CDD505-2E9C-101B-9397-08002B2CF9AE}" pid="9" name="GrammarlyDocumentId">
    <vt:lpwstr>82cdb7c6-8909-4887-847d-6c682348acc5</vt:lpwstr>
  </property>
</Properties>
</file>