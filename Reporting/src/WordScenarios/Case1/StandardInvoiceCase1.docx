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4142"/>
        <w:gridCol w:w="2376"/>
      </w:tblGrid>
      <w:tr w:rsidRPr="00204F31" w:rsidR="001B70C4" w:rsidTr="001A625B" w14:paraId="5770917A" w14:textId="77777777">
        <w:trPr>
          <w:cantSplit/>
          <w:trHeight w:val="290"/>
        </w:trPr>
        <w:sdt>
          <w:sdtPr>
            <w:alias w:val="#Nav: /Header/MNBCustomerAddress1"/>
            <w:tag w:val="#Nav: Standard_Sales_Invoice/1306"/>
            <w:id w:val="-167293540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1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B3F12" w:rsidP="00D54DEE" w:rsidRDefault="00CF1BE7" w14:paraId="21CA28F0" w14:textId="7A3091EB">
                <w:pPr>
                  <w:pStyle w:val="NoSpacing"/>
                </w:pPr>
                <w:r>
                  <w:t>MNBCustomerAddress1</w:t>
                </w:r>
              </w:p>
            </w:tc>
          </w:sdtContent>
        </w:sdt>
        <w:tc>
          <w:tcPr>
            <w:tcW w:w="2029" w:type="pct"/>
          </w:tcPr>
          <w:p w:rsidRPr="001B70C4" w:rsidR="00CB3F12" w:rsidP="000B3701" w:rsidRDefault="00CB3F12" w14:paraId="002F5E6D" w14:textId="2323F9FB">
            <w:pPr>
              <w:pStyle w:val="NoSpacing"/>
              <w:jc w:val="right"/>
              <w:rPr>
                <w:b/>
                <w:bCs/>
              </w:rPr>
            </w:pPr>
            <w:r w:rsidRPr="001B70C4">
              <w:rPr>
                <w:b/>
                <w:bCs/>
              </w:rPr>
              <w:t>Invoice Number</w:t>
            </w:r>
          </w:p>
        </w:tc>
        <w:tc>
          <w:tcPr>
            <w:tcW w:w="1164" w:type="pct"/>
          </w:tcPr>
          <w:p w:rsidRPr="001B70C4" w:rsidR="00CB3F12" w:rsidP="00D54DEE" w:rsidRDefault="00000000" w14:paraId="6391477E" w14:textId="0669F8FB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No"/>
                <w:tag w:val="#Nav: Standard_Sales_Invoice/1306"/>
                <w:id w:val="1430236265"/>
                <w:placeholder>
                  <w:docPart w:val="E9AC7B548A6E47F4BC62E53B310272AA"/>
                </w:placeholder>
                <w:dataBinding w:prefixMappings="xmlns:ns0='urn:microsoft-dynamics-nav/reports/Standard_Sales_Invoice/1306/'" w:xpath="/ns0:NavWordReportXmlPart[1]/ns0:Header[1]/ns0:DocumentNo[1]" w:storeItemID="{AF7A6226-6056-400F-ADDA-E1ADA7C08250}"/>
                <w:text/>
              </w:sdtPr>
              <w:sdtContent>
                <w:proofErr w:type="spellStart"/>
                <w:r w:rsidRPr="001B70C4" w:rsidR="00CB3F12">
                  <w:rPr>
                    <w:b/>
                    <w:bCs/>
                  </w:rPr>
                  <w:t>DocumentNo</w:t>
                </w:r>
                <w:proofErr w:type="spellEnd"/>
              </w:sdtContent>
            </w:sdt>
          </w:p>
        </w:tc>
      </w:tr>
      <w:tr w:rsidRPr="00204F31" w:rsidR="00D62E8C" w:rsidTr="001A625B" w14:paraId="222AF212" w14:textId="77777777">
        <w:trPr>
          <w:cantSplit/>
          <w:trHeight w:val="70"/>
        </w:trPr>
        <w:sdt>
          <w:sdtPr>
            <w:alias w:val="#Nav: /Header/MNBCustomerAddress2"/>
            <w:tag w:val="#Nav: Standard_Sales_Invoice/1306"/>
            <w:id w:val="7361358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2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B3F12" w:rsidP="00D54DEE" w:rsidRDefault="00CF1BE7" w14:paraId="1489D3F5" w14:textId="0AA51BCC">
                <w:pPr>
                  <w:pStyle w:val="NoSpacing"/>
                </w:pPr>
                <w:r>
                  <w:t>MNBCustomerAddress2</w:t>
                </w:r>
              </w:p>
            </w:tc>
          </w:sdtContent>
        </w:sdt>
        <w:tc>
          <w:tcPr>
            <w:tcW w:w="2029" w:type="pct"/>
          </w:tcPr>
          <w:p w:rsidRPr="001B70C4" w:rsidR="00CB3F12" w:rsidP="000B3701" w:rsidRDefault="00CB3F12" w14:paraId="6C04C6A2" w14:textId="7452A653">
            <w:pPr>
              <w:pStyle w:val="NoSpacing"/>
              <w:tabs>
                <w:tab w:val="left" w:pos="2595"/>
                <w:tab w:val="right" w:pos="4124"/>
              </w:tabs>
              <w:ind w:left="720"/>
              <w:jc w:val="right"/>
              <w:rPr>
                <w:b/>
                <w:bCs/>
              </w:rPr>
            </w:pPr>
            <w:r w:rsidRPr="001B70C4">
              <w:rPr>
                <w:b/>
                <w:bCs/>
              </w:rPr>
              <w:t>Invoice Date</w:t>
            </w:r>
          </w:p>
        </w:tc>
        <w:tc>
          <w:tcPr>
            <w:tcW w:w="1164" w:type="pct"/>
          </w:tcPr>
          <w:sdt>
            <w:sdtPr>
              <w:rPr>
                <w:b/>
                <w:bCs/>
                <w:szCs w:val="22"/>
              </w:rPr>
              <w:alias w:val="#Nav: /Header/DocumentDate"/>
              <w:tag w:val="#Nav: Standard_Sales_Invoice/1306"/>
              <w:id w:val="-565265590"/>
              <w:placeholder>
                <w:docPart w:val="50CA35C92AB743BFBF15D796CCA9E579"/>
              </w:placeholder>
              <w:dataBinding w:prefixMappings="xmlns:ns0='urn:microsoft-dynamics-nav/reports/Standard_Sales_Invoice/1306/'" w:xpath="/ns0:NavWordReportXmlPart[1]/ns0:Header[1]/ns0:DocumentDate[1]" w:storeItemID="{AF7A6226-6056-400F-ADDA-E1ADA7C08250}"/>
              <w:text/>
            </w:sdtPr>
            <w:sdtContent>
              <w:p w:rsidRPr="001B70C4" w:rsidR="00CB3F12" w:rsidP="00CB3F12" w:rsidRDefault="00CB3F12" w14:paraId="0695214B" w14:textId="30DBA5D4">
                <w:pPr>
                  <w:pStyle w:val="Subtitle"/>
                  <w:jc w:val="right"/>
                  <w:rPr>
                    <w:b/>
                    <w:bCs/>
                    <w:szCs w:val="22"/>
                  </w:rPr>
                </w:pPr>
                <w:proofErr w:type="spellStart"/>
                <w:r w:rsidRPr="001B70C4">
                  <w:rPr>
                    <w:b/>
                    <w:bCs/>
                    <w:szCs w:val="22"/>
                  </w:rPr>
                  <w:t>DocumentDate</w:t>
                </w:r>
                <w:proofErr w:type="spellEnd"/>
              </w:p>
            </w:sdtContent>
          </w:sdt>
        </w:tc>
      </w:tr>
      <w:tr w:rsidRPr="00204F31" w:rsidR="00CB3F12" w:rsidTr="001A625B" w14:paraId="658193F9" w14:textId="77777777">
        <w:trPr>
          <w:cantSplit/>
          <w:trHeight w:val="70"/>
        </w:trPr>
        <w:sdt>
          <w:sdtPr>
            <w:alias w:val="#Nav: /Header/MNBCustomerAddress3"/>
            <w:tag w:val="#Nav: Standard_Sales_Invoice/1306"/>
            <w:id w:val="16251177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3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B3F12" w:rsidP="00D54DEE" w:rsidRDefault="00CF1BE7" w14:paraId="64955C60" w14:textId="576DF79B">
                <w:pPr>
                  <w:pStyle w:val="NoSpacing"/>
                </w:pPr>
                <w:r>
                  <w:t>MNBCustomerAddress3</w:t>
                </w:r>
              </w:p>
            </w:tc>
          </w:sdtContent>
        </w:sdt>
        <w:tc>
          <w:tcPr>
            <w:tcW w:w="2029" w:type="pct"/>
          </w:tcPr>
          <w:p w:rsidRPr="00204F31" w:rsidR="00CB3F12" w:rsidP="00CB3F12" w:rsidRDefault="00CB3F12" w14:paraId="0DF30F3C" w14:textId="77777777">
            <w:pPr>
              <w:pStyle w:val="Subtitle"/>
              <w:jc w:val="right"/>
            </w:pPr>
          </w:p>
        </w:tc>
        <w:tc>
          <w:tcPr>
            <w:tcW w:w="1164" w:type="pct"/>
          </w:tcPr>
          <w:p w:rsidRPr="00204F31" w:rsidR="00CB3F12" w:rsidP="00CB3F12" w:rsidRDefault="00CB3F12" w14:paraId="5105C5C9" w14:textId="3F17C526">
            <w:pPr>
              <w:pStyle w:val="Subtitle"/>
              <w:jc w:val="right"/>
            </w:pPr>
          </w:p>
        </w:tc>
      </w:tr>
      <w:tr w:rsidRPr="00204F31" w:rsidR="00D62E8C" w:rsidTr="001A625B" w14:paraId="32FB1846" w14:textId="41D3B68C">
        <w:trPr>
          <w:cantSplit/>
          <w:trHeight w:val="290"/>
        </w:trPr>
        <w:sdt>
          <w:sdtPr>
            <w:alias w:val="#Nav: /Header/MNBCustomerAddress4"/>
            <w:tag w:val="#Nav: Standard_Sales_Invoice/1306"/>
            <w:id w:val="-3128820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4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54561B" w:rsidP="00D54DEE" w:rsidRDefault="00CF1BE7" w14:paraId="37169D23" w14:textId="0154ECF1">
                <w:pPr>
                  <w:pStyle w:val="NoSpacing"/>
                </w:pPr>
                <w:r>
                  <w:t>MNBCustomerAddress4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3B72E38BDD5D4FCF987D53E8BBAE18B8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029" w:type="pct"/>
              </w:tcPr>
              <w:p w:rsidRPr="00204F31" w:rsidR="0054561B" w:rsidP="00D54DEE" w:rsidRDefault="0054561B" w14:paraId="79970DD8" w14:textId="3DE46905">
                <w:pPr>
                  <w:pStyle w:val="NoSpacing"/>
                  <w:jc w:val="right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6AB9846D64E0419287E9C49537EF5443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1164" w:type="pct"/>
              </w:tcPr>
              <w:p w:rsidRPr="00204F31" w:rsidR="0054561B" w:rsidP="00D54DEE" w:rsidRDefault="0054561B" w14:paraId="720EEEE0" w14:textId="3851DACE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</w:tr>
      <w:tr w:rsidRPr="00204F31" w:rsidR="00D62E8C" w:rsidTr="001A625B" w14:paraId="1AFFFD7A" w14:textId="77777777">
        <w:trPr>
          <w:cantSplit/>
          <w:trHeight w:val="290"/>
        </w:trPr>
        <w:sdt>
          <w:sdtPr>
            <w:alias w:val="#Nav: /Header/MNBCustomerAddress5"/>
            <w:tag w:val="#Nav: Standard_Sales_Invoice/1306"/>
            <w:id w:val="33465318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5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54561B" w:rsidP="00D54DEE" w:rsidRDefault="00CF1BE7" w14:paraId="65DEF232" w14:textId="3F0D02E5">
                <w:pPr>
                  <w:pStyle w:val="NoSpacing"/>
                </w:pPr>
                <w:r>
                  <w:t>MNBCustomerAddress5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494810ED49F048C2829B45B65AA51883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029" w:type="pct"/>
              </w:tcPr>
              <w:p w:rsidRPr="00204F31" w:rsidR="0054561B" w:rsidP="00D54DEE" w:rsidRDefault="0054561B" w14:paraId="2D2076FF" w14:textId="15E6F0CC">
                <w:pPr>
                  <w:pStyle w:val="NoSpacing"/>
                  <w:jc w:val="right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8E1BD483D2834E25B4B774AC5EF0C84E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1164" w:type="pct"/>
              </w:tcPr>
              <w:p w:rsidRPr="00204F31" w:rsidR="0054561B" w:rsidP="00D54DEE" w:rsidRDefault="0054561B" w14:paraId="34FE4DEB" w14:textId="58942E1A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204F31" w:rsidR="00D62E8C" w:rsidTr="001A625B" w14:paraId="26FC5C30" w14:textId="77777777">
        <w:trPr>
          <w:cantSplit/>
          <w:trHeight w:val="274"/>
        </w:trPr>
        <w:sdt>
          <w:sdtPr>
            <w:alias w:val="#Nav: /Header/MNBCustomerAddress6"/>
            <w:tag w:val="#Nav: Standard_Sales_Invoice/1306"/>
            <w:id w:val="-2887377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6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54561B" w:rsidP="00D54DEE" w:rsidRDefault="00CF1BE7" w14:paraId="69ABE146" w14:textId="68FA9AB1">
                <w:pPr>
                  <w:pStyle w:val="NoSpacing"/>
                </w:pPr>
                <w:r>
                  <w:t>MNBCustomerAddress6</w:t>
                </w:r>
              </w:p>
            </w:tc>
          </w:sdtContent>
        </w:sdt>
        <w:tc>
          <w:tcPr>
            <w:tcW w:w="2029" w:type="pct"/>
          </w:tcPr>
          <w:p w:rsidRPr="00204F31" w:rsidR="0054561B" w:rsidP="00D54DEE" w:rsidRDefault="00DF112F" w14:paraId="0AA7645A" w14:textId="0DCB61E5">
            <w:pPr>
              <w:pStyle w:val="NoSpacing"/>
              <w:jc w:val="right"/>
            </w:pPr>
            <w:r>
              <w:t>PO</w:t>
            </w:r>
            <w:r w:rsidR="005F085B">
              <w:t xml:space="preserve"> No.</w:t>
            </w:r>
          </w:p>
        </w:tc>
        <w:sdt>
          <w:sdtPr>
            <w:alias w:val="#Nav: /Header/YourReference_Header"/>
            <w:tag w:val="#Nav: Standard_Sales_Invoice/1306"/>
            <w:id w:val="-20094178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AF7A6226-6056-400F-ADDA-E1ADA7C08250}"/>
            <w:text/>
          </w:sdtPr>
          <w:sdtContent>
            <w:tc>
              <w:tcPr>
                <w:tcW w:w="1164" w:type="pct"/>
              </w:tcPr>
              <w:p w:rsidRPr="00204F31" w:rsidR="0054561B" w:rsidP="00D54DEE" w:rsidRDefault="005F085B" w14:paraId="01EE1DDD" w14:textId="606F613E">
                <w:pPr>
                  <w:pStyle w:val="NoSpacing"/>
                  <w:jc w:val="right"/>
                </w:pPr>
                <w:proofErr w:type="spellStart"/>
                <w:r>
                  <w:t>YourReference_Header</w:t>
                </w:r>
                <w:proofErr w:type="spellEnd"/>
              </w:p>
            </w:tc>
          </w:sdtContent>
        </w:sdt>
      </w:tr>
      <w:tr w:rsidRPr="00204F31" w:rsidR="00C43401" w:rsidTr="001A625B" w14:paraId="74D8C58E" w14:textId="77777777">
        <w:trPr>
          <w:cantSplit/>
          <w:trHeight w:val="274"/>
        </w:trPr>
        <w:sdt>
          <w:sdtPr>
            <w:alias w:val="#Nav: /Header/MNBCustomerAddress7"/>
            <w:tag w:val="#Nav: Standard_Sales_Invoice/1306"/>
            <w:id w:val="10898180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7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43401" w:rsidP="00D54DEE" w:rsidRDefault="00CF1BE7" w14:paraId="3A695A0F" w14:textId="7C070CD3">
                <w:pPr>
                  <w:pStyle w:val="NoSpacing"/>
                </w:pPr>
                <w:r>
                  <w:t>MNBCustomerAddress7</w:t>
                </w:r>
              </w:p>
            </w:tc>
          </w:sdtContent>
        </w:sdt>
        <w:tc>
          <w:tcPr>
            <w:tcW w:w="3193" w:type="pct"/>
            <w:gridSpan w:val="2"/>
          </w:tcPr>
          <w:p w:rsidRPr="00204F31" w:rsidR="00C43401" w:rsidP="00D54DEE" w:rsidRDefault="00C43401" w14:paraId="76B0B9E7" w14:textId="235E1808">
            <w:pPr>
              <w:pStyle w:val="NoSpacing"/>
              <w:jc w:val="right"/>
            </w:pPr>
          </w:p>
        </w:tc>
      </w:tr>
      <w:tr w:rsidRPr="00204F31" w:rsidR="00C43401" w:rsidTr="001A625B" w14:paraId="01819229" w14:textId="77777777">
        <w:trPr>
          <w:cantSplit/>
          <w:trHeight w:val="274"/>
        </w:trPr>
        <w:sdt>
          <w:sdtPr>
            <w:alias w:val="#Nav: /Header/MNBCustomerAddress8"/>
            <w:tag w:val="#Nav: Standard_Sales_Invoice/1306"/>
            <w:id w:val="14074214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8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43401" w:rsidP="00D54DEE" w:rsidRDefault="00CF1BE7" w14:paraId="3B1FD57E" w14:textId="7B72887E">
                <w:pPr>
                  <w:pStyle w:val="NoSpacing"/>
                </w:pPr>
                <w:r>
                  <w:t>MNBCustomerAddress8</w:t>
                </w:r>
              </w:p>
            </w:tc>
          </w:sdtContent>
        </w:sdt>
        <w:tc>
          <w:tcPr>
            <w:tcW w:w="3193" w:type="pct"/>
            <w:gridSpan w:val="2"/>
          </w:tcPr>
          <w:p w:rsidRPr="00204F31" w:rsidR="00C43401" w:rsidP="00CB3F12" w:rsidRDefault="00C43401" w14:paraId="4F4E14D2" w14:textId="77777777">
            <w:pPr>
              <w:pStyle w:val="Subtitle"/>
              <w:jc w:val="right"/>
            </w:pPr>
          </w:p>
        </w:tc>
      </w:tr>
      <w:tr w:rsidRPr="00204F31" w:rsidR="009E5877" w:rsidTr="001A625B" w14:paraId="5C2C252F" w14:textId="77777777">
        <w:trPr>
          <w:cantSplit/>
          <w:trHeight w:val="274"/>
        </w:trPr>
        <w:sdt>
          <w:sdtPr>
            <w:alias w:val="#Nav: /Header/MNBCustomerAddress9"/>
            <w:tag w:val="#Nav: Standard_Sales_Invoice/1306"/>
            <w:id w:val="58242410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9[1]" w:storeItemID="{AF7A6226-6056-400F-ADDA-E1ADA7C08250}"/>
            <w:text/>
          </w:sdtPr>
          <w:sdtContent>
            <w:tc>
              <w:tcPr>
                <w:tcW w:w="1807" w:type="pct"/>
              </w:tcPr>
              <w:p w:rsidR="009E5877" w:rsidP="00D54DEE" w:rsidRDefault="00CF1BE7" w14:paraId="4DE3255C" w14:textId="5A17DDF8">
                <w:pPr>
                  <w:pStyle w:val="NoSpacing"/>
                </w:pPr>
                <w:r>
                  <w:t>MNBCustomerAddress9</w:t>
                </w:r>
              </w:p>
            </w:tc>
          </w:sdtContent>
        </w:sdt>
        <w:tc>
          <w:tcPr>
            <w:tcW w:w="3193" w:type="pct"/>
            <w:gridSpan w:val="2"/>
          </w:tcPr>
          <w:p w:rsidRPr="00204F31" w:rsidR="009E5877" w:rsidP="00CB3F12" w:rsidRDefault="009E5877" w14:paraId="1E1D1144" w14:textId="77777777">
            <w:pPr>
              <w:pStyle w:val="Subtitle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W w:w="10947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4081"/>
        <w:gridCol w:w="720"/>
        <w:gridCol w:w="360"/>
        <w:gridCol w:w="810"/>
        <w:gridCol w:w="810"/>
        <w:gridCol w:w="180"/>
        <w:gridCol w:w="479"/>
        <w:gridCol w:w="141"/>
        <w:gridCol w:w="723"/>
        <w:gridCol w:w="7"/>
        <w:gridCol w:w="1675"/>
        <w:gridCol w:w="7"/>
      </w:tblGrid>
      <w:tr w:rsidRPr="00DB3913" w:rsidR="00910398" w:rsidTr="00FF2249" w14:paraId="1CE1B975" w14:textId="77777777">
        <w:trPr>
          <w:gridAfter w:val="1"/>
          <w:wAfter w:w="7" w:type="dxa"/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631F0AA11D984E49B9211E91570331D9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vAlign w:val="bottom"/>
              </w:tcPr>
              <w:p w:rsidRPr="00DB3913" w:rsidR="00910398" w:rsidP="00D54DEE" w:rsidRDefault="00910398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631F0AA11D984E49B9211E91570331D9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4081" w:type="dxa"/>
                <w:vAlign w:val="bottom"/>
              </w:tcPr>
              <w:p w:rsidRPr="00DB3913" w:rsidR="00910398" w:rsidP="00D54DEE" w:rsidRDefault="00910398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080" w:type="dxa"/>
            <w:gridSpan w:val="2"/>
            <w:vAlign w:val="bottom"/>
          </w:tcPr>
          <w:p w:rsidRPr="00DB3913" w:rsidR="00910398" w:rsidP="00D54DEE" w:rsidRDefault="00910398" w14:paraId="11A668DE" w14:textId="2B9F25F6">
            <w:pPr>
              <w:pStyle w:val="Heading1"/>
            </w:pPr>
            <w:r>
              <w:t>Service Date</w:t>
            </w:r>
          </w:p>
        </w:tc>
        <w:tc>
          <w:tcPr>
            <w:tcW w:w="810" w:type="dxa"/>
            <w:vAlign w:val="bottom"/>
          </w:tcPr>
          <w:p w:rsidRPr="00DB3913" w:rsidR="00910398" w:rsidP="00D54DEE" w:rsidRDefault="00910398" w14:paraId="1AB6EC4D" w14:textId="66547376">
            <w:pPr>
              <w:pStyle w:val="Heading1"/>
            </w:pPr>
            <w:r>
              <w:t>Qty</w:t>
            </w:r>
          </w:p>
        </w:tc>
        <w:tc>
          <w:tcPr>
            <w:tcW w:w="1469" w:type="dxa"/>
            <w:gridSpan w:val="3"/>
            <w:vAlign w:val="bottom"/>
          </w:tcPr>
          <w:p w:rsidRPr="00DB3913" w:rsidR="00910398" w:rsidP="00D54DEE" w:rsidRDefault="00910398" w14:paraId="127B6644" w14:textId="77777777">
            <w:pPr>
              <w:pStyle w:val="Heading1"/>
              <w:jc w:val="right"/>
            </w:pPr>
            <w:r>
              <w:t>Rate</w:t>
            </w:r>
          </w:p>
        </w:tc>
        <w:tc>
          <w:tcPr>
            <w:tcW w:w="864" w:type="dxa"/>
            <w:gridSpan w:val="2"/>
            <w:vAlign w:val="bottom"/>
          </w:tcPr>
          <w:p w:rsidRPr="00DB3913" w:rsidR="00910398" w:rsidP="00910398" w:rsidRDefault="00910398" w14:paraId="1E3D7206" w14:textId="507EF298">
            <w:pPr>
              <w:pStyle w:val="Heading1"/>
              <w:jc w:val="right"/>
            </w:pPr>
            <w:r>
              <w:t>Discount</w:t>
            </w:r>
          </w:p>
        </w:tc>
        <w:tc>
          <w:tcPr>
            <w:tcW w:w="1682" w:type="dxa"/>
            <w:gridSpan w:val="2"/>
            <w:tcMar>
              <w:right w:w="0" w:type="dxa"/>
            </w:tcMar>
            <w:vAlign w:val="bottom"/>
          </w:tcPr>
          <w:p w:rsidRPr="00DB3913" w:rsidR="00910398" w:rsidP="00D54DEE" w:rsidRDefault="00910398" w14:paraId="364C017C" w14:textId="641B4A43">
            <w:pPr>
              <w:pStyle w:val="Heading1"/>
              <w:jc w:val="right"/>
            </w:pPr>
            <w:r>
              <w:t>Amount</w:t>
            </w:r>
          </w:p>
        </w:tc>
      </w:tr>
      <w:tr w:rsidRPr="00FD3C3E" w:rsidR="00910398" w:rsidTr="00FF2249" w14:paraId="0EC5B037" w14:textId="77777777">
        <w:trPr>
          <w:gridAfter w:val="1"/>
          <w:wAfter w:w="7" w:type="dxa"/>
          <w:trHeight w:val="182"/>
          <w:jc w:val="right"/>
        </w:trPr>
        <w:tc>
          <w:tcPr>
            <w:tcW w:w="954" w:type="dxa"/>
          </w:tcPr>
          <w:p w:rsidRPr="00FD3C3E" w:rsidR="00910398" w:rsidP="00772EA7" w:rsidRDefault="00910398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081" w:type="dxa"/>
          </w:tcPr>
          <w:p w:rsidRPr="00FD3C3E" w:rsidR="00910398" w:rsidP="00772EA7" w:rsidRDefault="00910398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Pr="00FD3C3E" w:rsidR="00910398" w:rsidP="00772EA7" w:rsidRDefault="00910398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Pr="00FD3C3E" w:rsidR="00910398" w:rsidP="00772EA7" w:rsidRDefault="00910398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9" w:type="dxa"/>
            <w:gridSpan w:val="3"/>
          </w:tcPr>
          <w:p w:rsidRPr="00FD3C3E" w:rsidR="00910398" w:rsidP="00772EA7" w:rsidRDefault="00910398" w14:paraId="7DA244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64" w:type="dxa"/>
            <w:gridSpan w:val="2"/>
          </w:tcPr>
          <w:p w:rsidRPr="00FD3C3E" w:rsidR="00910398" w:rsidP="00772EA7" w:rsidRDefault="00910398" w14:paraId="11B9B413" w14:textId="6FF0A2C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:rsidRPr="00FD3C3E" w:rsidR="00910398" w:rsidP="00772EA7" w:rsidRDefault="00910398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alias w:val="#Nav: /Header/Line"/>
          <w:tag w:val="#Nav: Standard_Sales_Invoice/1306"/>
          <w:id w:val="216787620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id w:val="-1085137364"/>
              <w:placeholder>
                <w:docPart w:val="DefaultPlaceholder_-1854013435"/>
              </w:placeholder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Pr="00FD3C3E" w:rsidR="00910398" w:rsidTr="00FF2249" w14:paraId="2EAB1413" w14:textId="77777777">
                <w:trPr>
                  <w:gridAfter w:val="1"/>
                  <w:wAfter w:w="7" w:type="dxa"/>
                  <w:trHeight w:val="227"/>
                  <w:jc w:val="right"/>
                </w:trPr>
                <w:sdt>
                  <w:sdtPr>
                    <w:alias w:val="#Nav: /Header/Line/ItemNo_Line"/>
                    <w:tag w:val="#Nav: Standard_Sales_Invoice/1306"/>
                    <w:id w:val="-1032108260"/>
                    <w:placeholder>
                      <w:docPart w:val="39CD0E4594AA41CBB7372AAB3ACDD91F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  <w:sz w:val="18"/>
                      <w:szCs w:val="18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910398" w:rsidP="003420FB" w:rsidRDefault="00910398" w14:paraId="1020ED0A" w14:textId="7FA3F7AF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AF95E475269B44069B4BFC330F5A7251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4081" w:type="dxa"/>
                      </w:tcPr>
                      <w:p w:rsidRPr="00FD3C3E" w:rsidR="00910398" w:rsidP="003420FB" w:rsidRDefault="00910398" w14:paraId="5A32440D" w14:textId="3C0F71D9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MNBServiceDate"/>
                    <w:tag w:val="#Nav: Standard_Sales_Invoice/1306"/>
                    <w:id w:val="1103842874"/>
                    <w:placeholder>
                      <w:docPart w:val="9D31D4761A174C0EB2CEF16CCDC306E6"/>
                    </w:placeholder>
                    <w:dataBinding w:prefixMappings="xmlns:ns0='urn:microsoft-dynamics-nav/reports/Standard_Sales_Invoice/1306/'" w:xpath="/ns0:NavWordReportXmlPart[1]/ns0:Header[1]/ns0:Line[1]/ns0:MNBServiceDate[1]" w:storeItemID="{AF7A6226-6056-400F-ADDA-E1ADA7C08250}"/>
                    <w:text/>
                  </w:sdtPr>
                  <w:sdtContent>
                    <w:tc>
                      <w:tcPr>
                        <w:tcW w:w="1080" w:type="dxa"/>
                        <w:gridSpan w:val="2"/>
                      </w:tcPr>
                      <w:p w:rsidRPr="00FD3C3E" w:rsidR="00910398" w:rsidP="003420FB" w:rsidRDefault="00910398" w14:paraId="55699DBF" w14:textId="68888A6C">
                        <w:pPr>
                          <w:pStyle w:val="NoSpacing"/>
                        </w:pPr>
                        <w:proofErr w:type="spellStart"/>
                        <w:r w:rsidRPr="00DE0773">
                          <w:rPr>
                            <w:sz w:val="18"/>
                            <w:szCs w:val="18"/>
                          </w:rPr>
                          <w:t>MNBServiceDate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BDDE9DF111594837A50B3AE9EF8E0AEC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FD3C3E" w:rsidR="00910398" w:rsidP="003420FB" w:rsidRDefault="00910398" w14:paraId="201C7A56" w14:textId="4B58BA82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F5F103E99AC54B67ABBF2451ACBFFB27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469" w:type="dxa"/>
                        <w:gridSpan w:val="3"/>
                      </w:tcPr>
                      <w:p w:rsidRPr="00FD3C3E" w:rsidR="00910398" w:rsidP="003420FB" w:rsidRDefault="00910398" w14:paraId="7F8E0A95" w14:textId="2979F98B">
                        <w:pPr>
                          <w:pStyle w:val="NoSpacing"/>
                          <w:jc w:val="right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MNBLineDiscountAmount"/>
                    <w:tag w:val="#Nav: Standard_Sales_Invoice/1306"/>
                    <w:id w:val="1138219488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MNBLineDiscountAmount[1]" w:storeItemID="{AF7A6226-6056-400F-ADDA-E1ADA7C08250}"/>
                    <w:text/>
                  </w:sdtPr>
                  <w:sdtContent>
                    <w:tc>
                      <w:tcPr>
                        <w:tcW w:w="864" w:type="dxa"/>
                        <w:gridSpan w:val="2"/>
                      </w:tcPr>
                      <w:p w:rsidRPr="00910398" w:rsidR="00910398" w:rsidP="003420FB" w:rsidRDefault="00910398" w14:paraId="0A82A8DB" w14:textId="5B79EF5C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10398">
                          <w:rPr>
                            <w:sz w:val="18"/>
                            <w:szCs w:val="18"/>
                          </w:rPr>
                          <w:t>MNBLineDiscountAmount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47A370F0641343779241339F3B5EE68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gridSpan w:val="2"/>
                        <w:tcMar>
                          <w:right w:w="0" w:type="dxa"/>
                        </w:tcMar>
                      </w:tcPr>
                      <w:p w:rsidRPr="00FD3C3E" w:rsidR="00910398" w:rsidP="003420FB" w:rsidRDefault="00910398" w14:paraId="0738F210" w14:textId="1D593F90">
                        <w:pPr>
                          <w:pStyle w:val="NoSpacing"/>
                          <w:jc w:val="right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2432D6" w:rsidTr="00FF2249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2432D6" w:rsidP="00D54DEE" w:rsidRDefault="002432D6" w14:paraId="0AF70EE9" w14:textId="77777777">
            <w:pPr>
              <w:pStyle w:val="NoSpacing"/>
            </w:pPr>
          </w:p>
        </w:tc>
        <w:tc>
          <w:tcPr>
            <w:tcW w:w="4801" w:type="dxa"/>
            <w:gridSpan w:val="2"/>
          </w:tcPr>
          <w:p w:rsidRPr="00FD3C3E" w:rsidR="002432D6" w:rsidP="00D54DEE" w:rsidRDefault="002432D6" w14:paraId="4303ACA1" w14:textId="77777777">
            <w:pPr>
              <w:pStyle w:val="NoSpacing"/>
            </w:pPr>
          </w:p>
        </w:tc>
        <w:tc>
          <w:tcPr>
            <w:tcW w:w="1170" w:type="dxa"/>
            <w:gridSpan w:val="2"/>
          </w:tcPr>
          <w:p w:rsidRPr="00FD3C3E" w:rsidR="002432D6" w:rsidP="00D54DEE" w:rsidRDefault="002432D6" w14:paraId="7F0267DD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2432D6" w:rsidP="00D54DEE" w:rsidRDefault="002432D6" w14:paraId="29B5A401" w14:textId="77777777">
            <w:pPr>
              <w:pStyle w:val="NoSpacing"/>
            </w:pPr>
          </w:p>
        </w:tc>
        <w:tc>
          <w:tcPr>
            <w:tcW w:w="180" w:type="dxa"/>
          </w:tcPr>
          <w:p w:rsidRPr="00FD3C3E" w:rsidR="002432D6" w:rsidP="00D54DEE" w:rsidRDefault="002432D6" w14:paraId="386193FA" w14:textId="77777777">
            <w:pPr>
              <w:pStyle w:val="NoSpacing"/>
            </w:pPr>
          </w:p>
        </w:tc>
        <w:tc>
          <w:tcPr>
            <w:tcW w:w="620" w:type="dxa"/>
            <w:gridSpan w:val="2"/>
          </w:tcPr>
          <w:p w:rsidRPr="00FD3C3E" w:rsidR="002432D6" w:rsidP="00D54DEE" w:rsidRDefault="002432D6" w14:paraId="1276C0F4" w14:textId="77777777">
            <w:pPr>
              <w:pStyle w:val="NoSpacing"/>
            </w:pPr>
          </w:p>
        </w:tc>
        <w:tc>
          <w:tcPr>
            <w:tcW w:w="730" w:type="dxa"/>
            <w:gridSpan w:val="2"/>
          </w:tcPr>
          <w:p w:rsidRPr="00FD3C3E" w:rsidR="002432D6" w:rsidP="00D54DEE" w:rsidRDefault="002432D6" w14:paraId="70D51007" w14:textId="77777777">
            <w:pPr>
              <w:pStyle w:val="NoSpacing"/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:rsidRPr="00FD3C3E" w:rsidR="002432D6" w:rsidP="00D54DEE" w:rsidRDefault="002432D6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F69B31B5E9C14C35B691D9833444F212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2432D6" w:rsidTr="00FF2249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2432D6" w:rsidP="00D54DEE" w:rsidRDefault="002432D6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4801" w:type="dxa"/>
                    <w:gridSpan w:val="2"/>
                  </w:tcPr>
                  <w:p w:rsidRPr="00FD3C3E" w:rsidR="002432D6" w:rsidP="00D54DEE" w:rsidRDefault="002432D6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170" w:type="dxa"/>
                    <w:gridSpan w:val="2"/>
                  </w:tcPr>
                  <w:p w:rsidRPr="00FD3C3E" w:rsidR="002432D6" w:rsidP="00D54DEE" w:rsidRDefault="002432D6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2432D6" w:rsidP="00D54DEE" w:rsidRDefault="002432D6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EF60612E756C4815949CE6D6D7F2388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1530" w:type="dxa"/>
                        <w:gridSpan w:val="5"/>
                      </w:tcPr>
                      <w:p w:rsidRPr="00FD3C3E" w:rsidR="002432D6" w:rsidP="003420FB" w:rsidRDefault="002432D6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EF60612E756C4815949CE6D6D7F23889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gridSpan w:val="2"/>
                        <w:tcMar>
                          <w:right w:w="0" w:type="dxa"/>
                        </w:tcMar>
                      </w:tcPr>
                      <w:p w:rsidRPr="00FD3C3E" w:rsidR="002432D6" w:rsidP="003420FB" w:rsidRDefault="002432D6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2432D6" w:rsidTr="00FF2249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2432D6" w:rsidP="00D54DEE" w:rsidRDefault="002432D6" w14:paraId="6FA5D39B" w14:textId="77777777">
            <w:pPr>
              <w:pStyle w:val="NoSpacing"/>
            </w:pPr>
          </w:p>
        </w:tc>
        <w:tc>
          <w:tcPr>
            <w:tcW w:w="4801" w:type="dxa"/>
            <w:gridSpan w:val="2"/>
          </w:tcPr>
          <w:p w:rsidRPr="00FD3C3E" w:rsidR="002432D6" w:rsidP="00D54DEE" w:rsidRDefault="002432D6" w14:paraId="47B3D107" w14:textId="77777777">
            <w:pPr>
              <w:pStyle w:val="NoSpacing"/>
            </w:pPr>
          </w:p>
        </w:tc>
        <w:tc>
          <w:tcPr>
            <w:tcW w:w="1170" w:type="dxa"/>
            <w:gridSpan w:val="2"/>
          </w:tcPr>
          <w:p w:rsidRPr="00FD3C3E" w:rsidR="002432D6" w:rsidP="00D54DEE" w:rsidRDefault="002432D6" w14:paraId="5866CCCA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2432D6" w:rsidP="00D54DEE" w:rsidRDefault="002432D6" w14:paraId="60897870" w14:textId="77777777">
            <w:pPr>
              <w:pStyle w:val="NoSpacing"/>
            </w:pPr>
          </w:p>
        </w:tc>
        <w:tc>
          <w:tcPr>
            <w:tcW w:w="1530" w:type="dxa"/>
            <w:gridSpan w:val="5"/>
          </w:tcPr>
          <w:p w:rsidRPr="00FD3C3E" w:rsidR="002432D6" w:rsidP="00D54DEE" w:rsidRDefault="002432D6" w14:paraId="14DE5AC0" w14:textId="77777777">
            <w:pPr>
              <w:pStyle w:val="NoSpacing"/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:rsidRPr="00FD3C3E" w:rsidR="002432D6" w:rsidP="00D54DEE" w:rsidRDefault="002432D6" w14:paraId="314C271B" w14:textId="77777777">
            <w:pPr>
              <w:pStyle w:val="NoSpacing"/>
            </w:pPr>
          </w:p>
        </w:tc>
      </w:tr>
      <w:tr w:rsidRPr="00FD3C3E" w:rsidR="002432D6" w:rsidTr="00FF2249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2432D6" w:rsidP="00D54DEE" w:rsidRDefault="002432D6" w14:paraId="77B18F6C" w14:textId="77777777">
            <w:pPr>
              <w:pStyle w:val="NoSpacing"/>
            </w:pPr>
          </w:p>
        </w:tc>
        <w:tc>
          <w:tcPr>
            <w:tcW w:w="4801" w:type="dxa"/>
            <w:gridSpan w:val="2"/>
          </w:tcPr>
          <w:p w:rsidRPr="00FD3C3E" w:rsidR="002432D6" w:rsidP="00D54DEE" w:rsidRDefault="002432D6" w14:paraId="71D82894" w14:textId="77777777">
            <w:pPr>
              <w:pStyle w:val="NoSpacing"/>
            </w:pPr>
          </w:p>
        </w:tc>
        <w:tc>
          <w:tcPr>
            <w:tcW w:w="1170" w:type="dxa"/>
            <w:gridSpan w:val="2"/>
          </w:tcPr>
          <w:p w:rsidRPr="00FD3C3E" w:rsidR="002432D6" w:rsidP="00D54DEE" w:rsidRDefault="002432D6" w14:paraId="0C99A9D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2432D6" w:rsidP="00D54DEE" w:rsidRDefault="002432D6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282445ACDEC94DBCBD006B614B11903B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1530" w:type="dxa"/>
                <w:gridSpan w:val="5"/>
              </w:tcPr>
              <w:p w:rsidRPr="00FD3C3E" w:rsidR="002432D6" w:rsidP="00DF7E1B" w:rsidRDefault="002432D6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282445ACDEC94DBCBD006B614B11903B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gridSpan w:val="2"/>
                <w:tcMar>
                  <w:right w:w="0" w:type="dxa"/>
                </w:tcMar>
              </w:tcPr>
              <w:p w:rsidRPr="00FD3C3E" w:rsidR="002432D6" w:rsidP="00D54DEE" w:rsidRDefault="002432D6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="00BA4252" w:rsidP="008663B3" w:rsidRDefault="005E42A0" w14:paraId="469B8B7C" w14:textId="15F413F2">
          <w:pPr>
            <w:keepNext/>
            <w:spacing w:before="60" w:after="60"/>
            <w:jc w:val="right"/>
            <w:rPr>
              <w:b/>
            </w:rPr>
          </w:pPr>
          <w:r w:rsidRPr="008663B3">
            <w:rPr>
              <w:b/>
              <w:lang w:val="da-DK"/>
            </w:rPr>
            <w:t>RemainingAmountText</w:t>
          </w:r>
        </w:p>
      </w:sdtContent>
    </w:sdt>
    <w:p w:rsidRPr="008663B3" w:rsidR="008663B3" w:rsidP="008663B3" w:rsidRDefault="008663B3" w14:paraId="5F58900C" w14:textId="77777777">
      <w:pPr>
        <w:keepNext/>
        <w:spacing w:before="60" w:after="60"/>
        <w:rPr>
          <w:b/>
        </w:rPr>
      </w:pPr>
    </w:p>
    <w:sectPr w:rsidRPr="008663B3" w:rsidR="008663B3" w:rsidSect="006412D8">
      <w:headerReference w:type="default" r:id="rId9"/>
      <w:footerReference w:type="default" r:id="rId10"/>
      <w:head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6739" w:rsidP="00E40C63" w:rsidRDefault="00236739" w14:paraId="05481ADD" w14:textId="77777777">
      <w:pPr>
        <w:spacing w:after="0"/>
      </w:pPr>
      <w:r>
        <w:separator/>
      </w:r>
    </w:p>
  </w:endnote>
  <w:endnote w:type="continuationSeparator" w:id="0">
    <w:p w:rsidR="00236739" w:rsidP="00E40C63" w:rsidRDefault="00236739" w14:paraId="0E0DE8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tc>
              <w:tcPr>
                <w:tcW w:w="5000" w:type="pct"/>
              </w:tcPr>
              <w:p w:rsidR="00C43401" w:rsidP="0090637C" w:rsidRDefault="00C43401" w14:paraId="4562E61E" w14:textId="240C87D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6739" w:rsidP="00E40C63" w:rsidRDefault="00236739" w14:paraId="4A1DDBFA" w14:textId="77777777">
      <w:pPr>
        <w:spacing w:after="0"/>
      </w:pPr>
      <w:r>
        <w:separator/>
      </w:r>
    </w:p>
  </w:footnote>
  <w:footnote w:type="continuationSeparator" w:id="0">
    <w:p w:rsidR="00236739" w:rsidP="00E40C63" w:rsidRDefault="00236739" w14:paraId="142856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70"/>
      <w:gridCol w:w="3770"/>
      <w:gridCol w:w="2666"/>
    </w:tblGrid>
    <w:tr w:rsidR="0054561B" w:rsidTr="00D62E8C" w14:paraId="193E45BF" w14:textId="77777777">
      <w:tc>
        <w:tcPr>
          <w:tcW w:w="1847" w:type="pct"/>
        </w:tcPr>
        <w:p w:rsidRPr="0054561B" w:rsidR="0054561B" w:rsidP="00D62E8C" w:rsidRDefault="0054561B" w14:paraId="1B9091C5" w14:textId="2B65A9AC">
          <w:pPr>
            <w:spacing w:after="0"/>
          </w:pPr>
        </w:p>
      </w:tc>
      <w:tc>
        <w:tcPr>
          <w:tcW w:w="1847" w:type="pct"/>
        </w:tcPr>
        <w:p w:rsidRPr="0054561B" w:rsidR="0054561B" w:rsidP="0054561B" w:rsidRDefault="0054561B" w14:paraId="53EDBDED" w14:textId="7333F5B2">
          <w:pPr>
            <w:pStyle w:val="Subtitle"/>
            <w:rPr>
              <w:bCs/>
            </w:rPr>
          </w:pPr>
        </w:p>
      </w:tc>
      <w:tc>
        <w:tcPr>
          <w:tcW w:w="1306" w:type="pct"/>
        </w:tcPr>
        <w:p w:rsidR="0054561B" w:rsidP="00C43401" w:rsidRDefault="00000000" w14:paraId="629C177F" w14:textId="3E923F5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54561B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2354D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04E51"/>
    <w:multiLevelType w:val="hybridMultilevel"/>
    <w:tmpl w:val="62F6C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7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61513"/>
    <w:rsid w:val="00070EE8"/>
    <w:rsid w:val="00074151"/>
    <w:rsid w:val="000844A3"/>
    <w:rsid w:val="0008693A"/>
    <w:rsid w:val="000A4801"/>
    <w:rsid w:val="000A665A"/>
    <w:rsid w:val="000B3701"/>
    <w:rsid w:val="000D3C8D"/>
    <w:rsid w:val="000D5A6D"/>
    <w:rsid w:val="000D675D"/>
    <w:rsid w:val="000E071F"/>
    <w:rsid w:val="00103846"/>
    <w:rsid w:val="00115680"/>
    <w:rsid w:val="0011793B"/>
    <w:rsid w:val="00120387"/>
    <w:rsid w:val="00123A7D"/>
    <w:rsid w:val="00126D5A"/>
    <w:rsid w:val="00130677"/>
    <w:rsid w:val="00134A71"/>
    <w:rsid w:val="00141001"/>
    <w:rsid w:val="00141F58"/>
    <w:rsid w:val="00151C73"/>
    <w:rsid w:val="00152C8E"/>
    <w:rsid w:val="001621D9"/>
    <w:rsid w:val="001A625B"/>
    <w:rsid w:val="001B6ADB"/>
    <w:rsid w:val="001B70C4"/>
    <w:rsid w:val="001B793C"/>
    <w:rsid w:val="001C7C1D"/>
    <w:rsid w:val="001C7E7F"/>
    <w:rsid w:val="001D1CE2"/>
    <w:rsid w:val="001D67E3"/>
    <w:rsid w:val="001D6807"/>
    <w:rsid w:val="001F3E73"/>
    <w:rsid w:val="001F76A3"/>
    <w:rsid w:val="0020108A"/>
    <w:rsid w:val="002271D2"/>
    <w:rsid w:val="002334A5"/>
    <w:rsid w:val="00235CA0"/>
    <w:rsid w:val="00236739"/>
    <w:rsid w:val="002432D6"/>
    <w:rsid w:val="00245B0E"/>
    <w:rsid w:val="0024677E"/>
    <w:rsid w:val="00261876"/>
    <w:rsid w:val="0026269B"/>
    <w:rsid w:val="00265412"/>
    <w:rsid w:val="002669DB"/>
    <w:rsid w:val="00273BA9"/>
    <w:rsid w:val="00294966"/>
    <w:rsid w:val="002957C7"/>
    <w:rsid w:val="0029628E"/>
    <w:rsid w:val="002A29DF"/>
    <w:rsid w:val="002A382C"/>
    <w:rsid w:val="002A624B"/>
    <w:rsid w:val="002B5226"/>
    <w:rsid w:val="002B6B46"/>
    <w:rsid w:val="002C05A4"/>
    <w:rsid w:val="002D7EC8"/>
    <w:rsid w:val="002E22CF"/>
    <w:rsid w:val="002E2A56"/>
    <w:rsid w:val="002E3F11"/>
    <w:rsid w:val="002E667E"/>
    <w:rsid w:val="0030110B"/>
    <w:rsid w:val="0033272F"/>
    <w:rsid w:val="003370D1"/>
    <w:rsid w:val="00337723"/>
    <w:rsid w:val="003420FB"/>
    <w:rsid w:val="00355E20"/>
    <w:rsid w:val="00374316"/>
    <w:rsid w:val="0038349C"/>
    <w:rsid w:val="00394029"/>
    <w:rsid w:val="0039756E"/>
    <w:rsid w:val="003A0907"/>
    <w:rsid w:val="003A31D7"/>
    <w:rsid w:val="003A705C"/>
    <w:rsid w:val="003A7E69"/>
    <w:rsid w:val="003B1D59"/>
    <w:rsid w:val="003C2C96"/>
    <w:rsid w:val="003C6695"/>
    <w:rsid w:val="003D120B"/>
    <w:rsid w:val="003D4B80"/>
    <w:rsid w:val="003E2178"/>
    <w:rsid w:val="003F77E2"/>
    <w:rsid w:val="004168F8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05823"/>
    <w:rsid w:val="0051660C"/>
    <w:rsid w:val="00524FE6"/>
    <w:rsid w:val="0053205E"/>
    <w:rsid w:val="00532E23"/>
    <w:rsid w:val="00543913"/>
    <w:rsid w:val="0054561B"/>
    <w:rsid w:val="00545960"/>
    <w:rsid w:val="00552846"/>
    <w:rsid w:val="00563DCD"/>
    <w:rsid w:val="00565DCB"/>
    <w:rsid w:val="005731CF"/>
    <w:rsid w:val="00587157"/>
    <w:rsid w:val="005955FC"/>
    <w:rsid w:val="00595F7F"/>
    <w:rsid w:val="005963DE"/>
    <w:rsid w:val="005A0994"/>
    <w:rsid w:val="005C497A"/>
    <w:rsid w:val="005D2423"/>
    <w:rsid w:val="005E42A0"/>
    <w:rsid w:val="005F085B"/>
    <w:rsid w:val="005F2559"/>
    <w:rsid w:val="005F5EC9"/>
    <w:rsid w:val="005F6BCC"/>
    <w:rsid w:val="0060202A"/>
    <w:rsid w:val="00603588"/>
    <w:rsid w:val="0060722B"/>
    <w:rsid w:val="00610A30"/>
    <w:rsid w:val="00612ABF"/>
    <w:rsid w:val="006206C2"/>
    <w:rsid w:val="00620FA7"/>
    <w:rsid w:val="006245DA"/>
    <w:rsid w:val="00624E82"/>
    <w:rsid w:val="0063620D"/>
    <w:rsid w:val="006412D8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C6796"/>
    <w:rsid w:val="006D4B90"/>
    <w:rsid w:val="006D64AE"/>
    <w:rsid w:val="006F2626"/>
    <w:rsid w:val="006F7E85"/>
    <w:rsid w:val="00710C91"/>
    <w:rsid w:val="0071439C"/>
    <w:rsid w:val="00715BF0"/>
    <w:rsid w:val="00716E24"/>
    <w:rsid w:val="00741F6B"/>
    <w:rsid w:val="00744A2C"/>
    <w:rsid w:val="00745E35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A70DF"/>
    <w:rsid w:val="007A7EDF"/>
    <w:rsid w:val="007B235B"/>
    <w:rsid w:val="007E323C"/>
    <w:rsid w:val="007F3FFB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0532"/>
    <w:rsid w:val="008533EF"/>
    <w:rsid w:val="00856BBF"/>
    <w:rsid w:val="00860150"/>
    <w:rsid w:val="008663B3"/>
    <w:rsid w:val="00873ED3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8F20CB"/>
    <w:rsid w:val="008F752A"/>
    <w:rsid w:val="0090637C"/>
    <w:rsid w:val="009072D1"/>
    <w:rsid w:val="00910398"/>
    <w:rsid w:val="0092542A"/>
    <w:rsid w:val="00933DB5"/>
    <w:rsid w:val="0094006F"/>
    <w:rsid w:val="00940735"/>
    <w:rsid w:val="00943A17"/>
    <w:rsid w:val="009453BC"/>
    <w:rsid w:val="00954C6C"/>
    <w:rsid w:val="00964D89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B717A"/>
    <w:rsid w:val="009C42A7"/>
    <w:rsid w:val="009C7016"/>
    <w:rsid w:val="009D508B"/>
    <w:rsid w:val="009D6FE7"/>
    <w:rsid w:val="009E0569"/>
    <w:rsid w:val="009E16EA"/>
    <w:rsid w:val="009E251E"/>
    <w:rsid w:val="009E5877"/>
    <w:rsid w:val="009F0468"/>
    <w:rsid w:val="009F21B5"/>
    <w:rsid w:val="00A00B95"/>
    <w:rsid w:val="00A01AB9"/>
    <w:rsid w:val="00A048EC"/>
    <w:rsid w:val="00A30C38"/>
    <w:rsid w:val="00A42BE5"/>
    <w:rsid w:val="00A76F36"/>
    <w:rsid w:val="00A9010E"/>
    <w:rsid w:val="00A9072D"/>
    <w:rsid w:val="00A940EF"/>
    <w:rsid w:val="00A9726D"/>
    <w:rsid w:val="00AA7326"/>
    <w:rsid w:val="00AB6F4E"/>
    <w:rsid w:val="00AD531B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417C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E082E"/>
    <w:rsid w:val="00BE5952"/>
    <w:rsid w:val="00BE6BE6"/>
    <w:rsid w:val="00BF0F10"/>
    <w:rsid w:val="00C108B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81D80"/>
    <w:rsid w:val="00C9294A"/>
    <w:rsid w:val="00C968AD"/>
    <w:rsid w:val="00CA6394"/>
    <w:rsid w:val="00CB3F12"/>
    <w:rsid w:val="00CB3F30"/>
    <w:rsid w:val="00CB70AD"/>
    <w:rsid w:val="00CD1B92"/>
    <w:rsid w:val="00CE4EFC"/>
    <w:rsid w:val="00CE6CFB"/>
    <w:rsid w:val="00CF1BE7"/>
    <w:rsid w:val="00D1400A"/>
    <w:rsid w:val="00D21D63"/>
    <w:rsid w:val="00D235D0"/>
    <w:rsid w:val="00D31FC2"/>
    <w:rsid w:val="00D40A70"/>
    <w:rsid w:val="00D41DC8"/>
    <w:rsid w:val="00D433AA"/>
    <w:rsid w:val="00D45C98"/>
    <w:rsid w:val="00D53B6F"/>
    <w:rsid w:val="00D54A61"/>
    <w:rsid w:val="00D54DEE"/>
    <w:rsid w:val="00D6006D"/>
    <w:rsid w:val="00D62E8C"/>
    <w:rsid w:val="00D66DFE"/>
    <w:rsid w:val="00D714F5"/>
    <w:rsid w:val="00D72A07"/>
    <w:rsid w:val="00D72E02"/>
    <w:rsid w:val="00D730EF"/>
    <w:rsid w:val="00D7380C"/>
    <w:rsid w:val="00D754C6"/>
    <w:rsid w:val="00D75AAF"/>
    <w:rsid w:val="00DA0F11"/>
    <w:rsid w:val="00DA161D"/>
    <w:rsid w:val="00DA1FBA"/>
    <w:rsid w:val="00DA580A"/>
    <w:rsid w:val="00DB4B5B"/>
    <w:rsid w:val="00DE0773"/>
    <w:rsid w:val="00DE6844"/>
    <w:rsid w:val="00DF112F"/>
    <w:rsid w:val="00DF27F5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83B7C"/>
    <w:rsid w:val="00E902EA"/>
    <w:rsid w:val="00E944BC"/>
    <w:rsid w:val="00E94E79"/>
    <w:rsid w:val="00E96A2B"/>
    <w:rsid w:val="00EA246E"/>
    <w:rsid w:val="00EA259E"/>
    <w:rsid w:val="00EA27AA"/>
    <w:rsid w:val="00EA7A77"/>
    <w:rsid w:val="00EB26BB"/>
    <w:rsid w:val="00EB5B19"/>
    <w:rsid w:val="00EC1995"/>
    <w:rsid w:val="00EC4C86"/>
    <w:rsid w:val="00ED0377"/>
    <w:rsid w:val="00EE2CA3"/>
    <w:rsid w:val="00EE53F7"/>
    <w:rsid w:val="00EF4894"/>
    <w:rsid w:val="00F14176"/>
    <w:rsid w:val="00F158D3"/>
    <w:rsid w:val="00F20F72"/>
    <w:rsid w:val="00F219F1"/>
    <w:rsid w:val="00F30D25"/>
    <w:rsid w:val="00F36FA0"/>
    <w:rsid w:val="00F44822"/>
    <w:rsid w:val="00F47692"/>
    <w:rsid w:val="00F66A1F"/>
    <w:rsid w:val="00F7015A"/>
    <w:rsid w:val="00F7093D"/>
    <w:rsid w:val="00F74A09"/>
    <w:rsid w:val="00F81AE9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224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  <w15:docId w15:val="{C30BED28-8954-4276-98B0-CB09A9A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  <w:style w:type="paragraph" w:styleId="ListParagraph">
    <w:name w:val="List Paragraph"/>
    <w:basedOn w:val="Normal"/>
    <w:uiPriority w:val="34"/>
    <w:qFormat/>
    <w:rsid w:val="0086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1CFD-20BF-4F9F-8464-007A11D09670}"/>
      </w:docPartPr>
      <w:docPartBody>
        <w:p w:rsidR="005C545E" w:rsidRDefault="002210C8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9B31B5E9C14C35B691D9833444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9BB-9AFD-4C26-9604-02601A8A49D2}"/>
      </w:docPartPr>
      <w:docPartBody>
        <w:p w:rsidR="004E722D" w:rsidRDefault="00253A8A" w:rsidP="00253A8A">
          <w:pPr>
            <w:pStyle w:val="F69B31B5E9C14C35B691D9833444F21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60612E756C4815949CE6D6D7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8BAA-80D5-426C-97FC-D41F81C778D0}"/>
      </w:docPartPr>
      <w:docPartBody>
        <w:p w:rsidR="004E722D" w:rsidRDefault="00253A8A" w:rsidP="00253A8A">
          <w:pPr>
            <w:pStyle w:val="EF60612E756C4815949CE6D6D7F238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2445ACDEC94DBCBD006B614B11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636C-41BC-4E03-BD61-04D192710BD2}"/>
      </w:docPartPr>
      <w:docPartBody>
        <w:p w:rsidR="004E722D" w:rsidRDefault="00253A8A" w:rsidP="00253A8A">
          <w:pPr>
            <w:pStyle w:val="282445ACDEC94DBCBD006B614B11903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2E38BDD5D4FCF987D53E8BBAE1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F5685-19B4-46AE-8018-F9351668C47E}"/>
      </w:docPartPr>
      <w:docPartBody>
        <w:p w:rsidR="004E722D" w:rsidRDefault="00253A8A" w:rsidP="00253A8A">
          <w:pPr>
            <w:pStyle w:val="3B72E38BDD5D4FCF987D53E8BBAE18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B9846D64E0419287E9C49537EF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4F57F-075D-456F-9CF4-5AD12EB27138}"/>
      </w:docPartPr>
      <w:docPartBody>
        <w:p w:rsidR="004E722D" w:rsidRDefault="00253A8A" w:rsidP="00253A8A">
          <w:pPr>
            <w:pStyle w:val="6AB9846D64E0419287E9C49537EF54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4810ED49F048C2829B45B65AA51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D1C3-886C-4BA8-98CF-DC8D584C35CB}"/>
      </w:docPartPr>
      <w:docPartBody>
        <w:p w:rsidR="004E722D" w:rsidRDefault="00253A8A" w:rsidP="00253A8A">
          <w:pPr>
            <w:pStyle w:val="494810ED49F048C2829B45B65AA518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BD483D2834E25B4B774AC5EF0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08FD5-EA4C-40CD-8FEE-FE99A461D7BC}"/>
      </w:docPartPr>
      <w:docPartBody>
        <w:p w:rsidR="004E722D" w:rsidRDefault="00253A8A" w:rsidP="00253A8A">
          <w:pPr>
            <w:pStyle w:val="8E1BD483D2834E25B4B774AC5EF0C8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9AC7B548A6E47F4BC62E53B3102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F7F44-0E1C-42A5-B411-7CA2CBD3757B}"/>
      </w:docPartPr>
      <w:docPartBody>
        <w:p w:rsidR="004E722D" w:rsidRDefault="00253A8A" w:rsidP="00253A8A">
          <w:pPr>
            <w:pStyle w:val="E9AC7B548A6E47F4BC62E53B310272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CA35C92AB743BFBF15D796CCA9E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9B08-FA60-4F30-A320-3E3D38813FF4}"/>
      </w:docPartPr>
      <w:docPartBody>
        <w:p w:rsidR="004E722D" w:rsidRDefault="00253A8A" w:rsidP="00253A8A">
          <w:pPr>
            <w:pStyle w:val="50CA35C92AB743BFBF15D796CCA9E5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1F0AA11D984E49B9211E915703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65D0-304C-477B-BDBE-680EAB55BB60}"/>
      </w:docPartPr>
      <w:docPartBody>
        <w:p w:rsidR="00A76DDC" w:rsidRDefault="00C747F1" w:rsidP="00C747F1">
          <w:pPr>
            <w:pStyle w:val="631F0AA11D984E49B9211E9157033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CD0E4594AA41CBB7372AAB3ACD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0B79-2917-45D6-A097-8776358A12C8}"/>
      </w:docPartPr>
      <w:docPartBody>
        <w:p w:rsidR="00A76DDC" w:rsidRDefault="00C747F1" w:rsidP="00C747F1">
          <w:pPr>
            <w:pStyle w:val="39CD0E4594AA41CBB7372AAB3ACDD9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95E475269B44069B4BFC330F5A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97CA-0003-4EC3-B2F3-367940F6A1E6}"/>
      </w:docPartPr>
      <w:docPartBody>
        <w:p w:rsidR="00A76DDC" w:rsidRDefault="00C747F1" w:rsidP="00C747F1">
          <w:pPr>
            <w:pStyle w:val="AF95E475269B44069B4BFC330F5A72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31D4761A174C0EB2CEF16CCDC30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E5E8-56EA-4504-B188-F67AB027A760}"/>
      </w:docPartPr>
      <w:docPartBody>
        <w:p w:rsidR="00A76DDC" w:rsidRDefault="00C747F1" w:rsidP="00C747F1">
          <w:pPr>
            <w:pStyle w:val="9D31D4761A174C0EB2CEF16CCDC306E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E9DF111594837A50B3AE9EF8E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AE8FD-8389-4C51-A04A-F2F0B07BB68C}"/>
      </w:docPartPr>
      <w:docPartBody>
        <w:p w:rsidR="00A76DDC" w:rsidRDefault="00C747F1" w:rsidP="00C747F1">
          <w:pPr>
            <w:pStyle w:val="BDDE9DF111594837A50B3AE9EF8E0A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F103E99AC54B67ABBF2451ACB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DD2A-4BFC-4DFF-8E3F-54371040D65E}"/>
      </w:docPartPr>
      <w:docPartBody>
        <w:p w:rsidR="00A76DDC" w:rsidRDefault="00C747F1" w:rsidP="00C747F1">
          <w:pPr>
            <w:pStyle w:val="F5F103E99AC54B67ABBF2451ACBFFB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A370F0641343779241339F3B5EE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1C8C8-0B74-42C3-B30B-067594153B68}"/>
      </w:docPartPr>
      <w:docPartBody>
        <w:p w:rsidR="00A76DDC" w:rsidRDefault="00C747F1" w:rsidP="00C747F1">
          <w:pPr>
            <w:pStyle w:val="47A370F0641343779241339F3B5EE687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5ECA"/>
    <w:rsid w:val="00073078"/>
    <w:rsid w:val="000A0213"/>
    <w:rsid w:val="000D675D"/>
    <w:rsid w:val="001024F7"/>
    <w:rsid w:val="00115680"/>
    <w:rsid w:val="00120387"/>
    <w:rsid w:val="00133336"/>
    <w:rsid w:val="001D67E3"/>
    <w:rsid w:val="001D6FE3"/>
    <w:rsid w:val="001F3E73"/>
    <w:rsid w:val="001F6C15"/>
    <w:rsid w:val="00216081"/>
    <w:rsid w:val="002210C8"/>
    <w:rsid w:val="00253A8A"/>
    <w:rsid w:val="00265412"/>
    <w:rsid w:val="0027442B"/>
    <w:rsid w:val="002A6E8F"/>
    <w:rsid w:val="002B2DAF"/>
    <w:rsid w:val="002B3B07"/>
    <w:rsid w:val="002B6532"/>
    <w:rsid w:val="002E22CF"/>
    <w:rsid w:val="002E74CD"/>
    <w:rsid w:val="002F6AA1"/>
    <w:rsid w:val="003156C4"/>
    <w:rsid w:val="0033272F"/>
    <w:rsid w:val="003370D1"/>
    <w:rsid w:val="003514EE"/>
    <w:rsid w:val="00377866"/>
    <w:rsid w:val="003C12CB"/>
    <w:rsid w:val="003C7212"/>
    <w:rsid w:val="003D1B0C"/>
    <w:rsid w:val="003E037C"/>
    <w:rsid w:val="003F5C4E"/>
    <w:rsid w:val="00401EE8"/>
    <w:rsid w:val="00411696"/>
    <w:rsid w:val="004168F8"/>
    <w:rsid w:val="00416F4B"/>
    <w:rsid w:val="00441283"/>
    <w:rsid w:val="004966EF"/>
    <w:rsid w:val="004B1B99"/>
    <w:rsid w:val="004E722D"/>
    <w:rsid w:val="00505823"/>
    <w:rsid w:val="005073E4"/>
    <w:rsid w:val="00507E0A"/>
    <w:rsid w:val="0054696B"/>
    <w:rsid w:val="00591BD2"/>
    <w:rsid w:val="005B2AA9"/>
    <w:rsid w:val="005C545E"/>
    <w:rsid w:val="005E35BE"/>
    <w:rsid w:val="0070297C"/>
    <w:rsid w:val="00781235"/>
    <w:rsid w:val="00782D89"/>
    <w:rsid w:val="00784F9C"/>
    <w:rsid w:val="007B642D"/>
    <w:rsid w:val="007F03C9"/>
    <w:rsid w:val="007F1293"/>
    <w:rsid w:val="0080614B"/>
    <w:rsid w:val="00817E69"/>
    <w:rsid w:val="00873ED3"/>
    <w:rsid w:val="0089757A"/>
    <w:rsid w:val="008A720C"/>
    <w:rsid w:val="008F752A"/>
    <w:rsid w:val="00916429"/>
    <w:rsid w:val="00920D69"/>
    <w:rsid w:val="00927648"/>
    <w:rsid w:val="00992BAA"/>
    <w:rsid w:val="009A5EC5"/>
    <w:rsid w:val="009C4954"/>
    <w:rsid w:val="009F0468"/>
    <w:rsid w:val="00A01C7A"/>
    <w:rsid w:val="00A103E8"/>
    <w:rsid w:val="00A10449"/>
    <w:rsid w:val="00A20A72"/>
    <w:rsid w:val="00A46F73"/>
    <w:rsid w:val="00A624AE"/>
    <w:rsid w:val="00A76DDC"/>
    <w:rsid w:val="00A9072D"/>
    <w:rsid w:val="00AC48B9"/>
    <w:rsid w:val="00AD7BCB"/>
    <w:rsid w:val="00B06A1E"/>
    <w:rsid w:val="00B5335B"/>
    <w:rsid w:val="00B95809"/>
    <w:rsid w:val="00BD662E"/>
    <w:rsid w:val="00BE082E"/>
    <w:rsid w:val="00BF27CE"/>
    <w:rsid w:val="00C01AC2"/>
    <w:rsid w:val="00C03606"/>
    <w:rsid w:val="00C747F1"/>
    <w:rsid w:val="00C81D80"/>
    <w:rsid w:val="00CB7A61"/>
    <w:rsid w:val="00CB7A74"/>
    <w:rsid w:val="00CC4D9A"/>
    <w:rsid w:val="00CC7327"/>
    <w:rsid w:val="00CD6CA3"/>
    <w:rsid w:val="00CE25E6"/>
    <w:rsid w:val="00D52343"/>
    <w:rsid w:val="00E83B7C"/>
    <w:rsid w:val="00EB2345"/>
    <w:rsid w:val="00F3718A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7F1"/>
    <w:rPr>
      <w:color w:val="808080"/>
    </w:rPr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F69B31B5E9C14C35B691D9833444F212">
    <w:name w:val="F69B31B5E9C14C35B691D9833444F212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60612E756C4815949CE6D6D7F23889">
    <w:name w:val="EF60612E756C4815949CE6D6D7F23889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2445ACDEC94DBCBD006B614B11903B">
    <w:name w:val="282445ACDEC94DBCBD006B614B11903B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72E38BDD5D4FCF987D53E8BBAE18B8">
    <w:name w:val="3B72E38BDD5D4FCF987D53E8BBAE18B8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B9846D64E0419287E9C49537EF5443">
    <w:name w:val="6AB9846D64E0419287E9C49537EF5443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4810ED49F048C2829B45B65AA51883">
    <w:name w:val="494810ED49F048C2829B45B65AA51883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1BD483D2834E25B4B774AC5EF0C84E">
    <w:name w:val="8E1BD483D2834E25B4B774AC5EF0C84E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AC7B548A6E47F4BC62E53B310272AA">
    <w:name w:val="E9AC7B548A6E47F4BC62E53B310272AA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CA35C92AB743BFBF15D796CCA9E579">
    <w:name w:val="50CA35C92AB743BFBF15D796CCA9E579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1F0AA11D984E49B9211E91570331D9">
    <w:name w:val="631F0AA11D984E49B9211E91570331D9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39CD0E4594AA41CBB7372AAB3ACDD91F">
    <w:name w:val="39CD0E4594AA41CBB7372AAB3ACDD91F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F95E475269B44069B4BFC330F5A7251">
    <w:name w:val="AF95E475269B44069B4BFC330F5A7251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D31D4761A174C0EB2CEF16CCDC306E6">
    <w:name w:val="9D31D4761A174C0EB2CEF16CCDC306E6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DDE9DF111594837A50B3AE9EF8E0AEC">
    <w:name w:val="BDDE9DF111594837A50B3AE9EF8E0AEC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F5F103E99AC54B67ABBF2451ACBFFB27">
    <w:name w:val="F5F103E99AC54B67ABBF2451ACBFFB27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7A370F0641343779241339F3B5EE687">
    <w:name w:val="47A370F0641343779241339F3B5EE687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060CDC-1FF1-4FD9-8A2A-AC9A1F6BEF38}">
  <we:reference id="wa200009156" version="1.0.0.3" store="en-US" storeType="OMEX"/>
  <we:alternateReferences>
    <we:reference id="WA200009156" version="1.0.0.3" store="WA2000091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N B C u s t o m e r A d d r e s s 1 > M N B C u s t o m e r A d d r e s s 1 < / M N B C u s t o m e r A d d r e s s 1 >  
         < M N B C u s t o m e r A d d r e s s 2 > M N B C u s t o m e r A d d r e s s 2 < / M N B C u s t o m e r A d d r e s s 2 >  
         < M N B C u s t o m e r A d d r e s s 3 > M N B C u s t o m e r A d d r e s s 3 < / M N B C u s t o m e r A d d r e s s 3 >  
         < M N B C u s t o m e r A d d r e s s 4 > M N B C u s t o m e r A d d r e s s 4 < / M N B C u s t o m e r A d d r e s s 4 >  
         < M N B C u s t o m e r A d d r e s s 5 > M N B C u s t o m e r A d d r e s s 5 < / M N B C u s t o m e r A d d r e s s 5 >  
         < M N B C u s t o m e r A d d r e s s 6 > M N B C u s t o m e r A d d r e s s 6 < / M N B C u s t o m e r A d d r e s s 6 >  
         < M N B C u s t o m e r A d d r e s s 7 > M N B C u s t o m e r A d d r e s s 7 < / M N B C u s t o m e r A d d r e s s 7 >  
         < M N B C u s t o m e r A d d r e s s 8 > M N B C u s t o m e r A d d r e s s 8 < / M N B C u s t o m e r A d d r e s s 8 >  
         < M N B C u s t o m e r A d d r e s s 9 > M N B C u s t o m e r A d d r e s s 9 < / M N B C u s t o m e r A d d r e s s 9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40</TotalTime>
  <Pages>1</Pages>
  <Words>49</Words>
  <Characters>707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Radoslaw Miernik</cp:lastModifiedBy>
  <cp:revision>20</cp:revision>
  <dcterms:created xsi:type="dcterms:W3CDTF">2025-01-21T20:52:00Z</dcterms:created>
  <dcterms:modified xsi:type="dcterms:W3CDTF">2025-09-09T21:08:00Z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166c2028239abf8c3b8887980b838504ce7a3d0da9e4445081bfc055e290164f</vt:lpwstr>
  </property>
</Properties>
</file>